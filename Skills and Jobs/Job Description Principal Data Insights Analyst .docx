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1838"/>
        <w:gridCol w:w="3101"/>
        <w:gridCol w:w="1806"/>
        <w:gridCol w:w="2605"/>
        <w:gridCol w:w="7"/>
      </w:tblGrid>
      <w:tr w:rsidR="000C2633" w:rsidRPr="00351F54" w14:paraId="168F5E94" w14:textId="77777777" w:rsidTr="002328B6">
        <w:trPr>
          <w:gridAfter w:val="1"/>
          <w:wAfter w:w="7" w:type="dxa"/>
        </w:trPr>
        <w:tc>
          <w:tcPr>
            <w:tcW w:w="1838" w:type="dxa"/>
            <w:shd w:val="clear" w:color="auto" w:fill="F2F2F2" w:themeFill="background1" w:themeFillShade="F2"/>
          </w:tcPr>
          <w:p w14:paraId="2C044292" w14:textId="48C4F7BD" w:rsidR="000C2633" w:rsidRPr="00351F54" w:rsidRDefault="00525E1F" w:rsidP="00973885">
            <w:pPr>
              <w:pStyle w:val="Heading2"/>
              <w:rPr>
                <w:rFonts w:ascii="Century Gothic" w:hAnsi="Century Gothic"/>
                <w:szCs w:val="20"/>
              </w:rPr>
            </w:pPr>
            <w:bookmarkStart w:id="0" w:name="_GoBack" w:colFirst="1" w:colLast="1"/>
            <w:r>
              <w:rPr>
                <w:rFonts w:ascii="Century Gothic" w:hAnsi="Century Gothic"/>
                <w:szCs w:val="20"/>
              </w:rPr>
              <w:t>Title</w:t>
            </w:r>
            <w:r w:rsidR="008A6F05" w:rsidRPr="00351F54">
              <w:rPr>
                <w:rFonts w:ascii="Century Gothic" w:hAnsi="Century Gothic"/>
                <w:szCs w:val="20"/>
              </w:rPr>
              <w:t>:</w:t>
            </w:r>
          </w:p>
        </w:tc>
        <w:tc>
          <w:tcPr>
            <w:tcW w:w="3101" w:type="dxa"/>
          </w:tcPr>
          <w:p w14:paraId="3A7AA418" w14:textId="33EC0580" w:rsidR="000C2633" w:rsidRPr="00AF05A1" w:rsidRDefault="00AF05A1" w:rsidP="00AF05A1">
            <w:pPr>
              <w:pStyle w:val="paragraph"/>
              <w:spacing w:before="0" w:beforeAutospacing="0" w:after="0" w:afterAutospacing="0"/>
              <w:jc w:val="both"/>
              <w:textAlignment w:val="baseline"/>
              <w:rPr>
                <w:rFonts w:ascii="&amp;quot" w:hAnsi="&amp;quot"/>
                <w:color w:val="000000"/>
                <w:sz w:val="18"/>
                <w:szCs w:val="18"/>
              </w:rPr>
            </w:pPr>
            <w:r>
              <w:rPr>
                <w:rStyle w:val="normaltextrun"/>
                <w:rFonts w:ascii="Century Gothic" w:hAnsi="Century Gothic"/>
                <w:color w:val="000000"/>
                <w:sz w:val="22"/>
                <w:szCs w:val="22"/>
              </w:rPr>
              <w:t>Principal Data Insights Analyst</w:t>
            </w:r>
            <w:r>
              <w:rPr>
                <w:rStyle w:val="eop"/>
                <w:rFonts w:ascii="Century Gothic" w:hAnsi="Century Gothic"/>
                <w:color w:val="000000"/>
                <w:sz w:val="22"/>
                <w:szCs w:val="22"/>
              </w:rPr>
              <w:t> </w:t>
            </w:r>
          </w:p>
        </w:tc>
        <w:tc>
          <w:tcPr>
            <w:tcW w:w="1806" w:type="dxa"/>
            <w:shd w:val="clear" w:color="auto" w:fill="F2F2F2" w:themeFill="background1" w:themeFillShade="F2"/>
          </w:tcPr>
          <w:p w14:paraId="0DF60A62" w14:textId="77777777" w:rsidR="000C2633" w:rsidRPr="00351F54" w:rsidRDefault="0072540E" w:rsidP="00973885">
            <w:pPr>
              <w:pStyle w:val="Heading2"/>
              <w:rPr>
                <w:rFonts w:ascii="Century Gothic" w:hAnsi="Century Gothic"/>
                <w:szCs w:val="20"/>
              </w:rPr>
            </w:pPr>
            <w:sdt>
              <w:sdtPr>
                <w:rPr>
                  <w:rFonts w:ascii="Century Gothic" w:hAnsi="Century Gothic"/>
                  <w:szCs w:val="20"/>
                </w:rPr>
                <w:alias w:val="Job Category:"/>
                <w:tag w:val="Job Category:"/>
                <w:id w:val="1231121561"/>
                <w:placeholder>
                  <w:docPart w:val="06E2F10438BF4052B9157DBF72E5D087"/>
                </w:placeholder>
                <w:temporary/>
                <w:showingPlcHdr/>
                <w15:appearance w15:val="hidden"/>
              </w:sdtPr>
              <w:sdtEndPr/>
              <w:sdtContent>
                <w:r w:rsidR="008A6F05" w:rsidRPr="00351F54">
                  <w:rPr>
                    <w:rFonts w:ascii="Century Gothic" w:hAnsi="Century Gothic"/>
                    <w:szCs w:val="20"/>
                  </w:rPr>
                  <w:t>Job Category</w:t>
                </w:r>
              </w:sdtContent>
            </w:sdt>
            <w:r w:rsidR="008A6F05" w:rsidRPr="00351F54">
              <w:rPr>
                <w:rFonts w:ascii="Century Gothic" w:hAnsi="Century Gothic"/>
                <w:szCs w:val="20"/>
              </w:rPr>
              <w:t>:</w:t>
            </w:r>
          </w:p>
        </w:tc>
        <w:tc>
          <w:tcPr>
            <w:tcW w:w="2605" w:type="dxa"/>
          </w:tcPr>
          <w:p w14:paraId="32F90707" w14:textId="66F58CCE" w:rsidR="000C2633" w:rsidRPr="00351F54" w:rsidRDefault="002328B6">
            <w:pPr>
              <w:rPr>
                <w:rFonts w:ascii="Century Gothic" w:hAnsi="Century Gothic"/>
              </w:rPr>
            </w:pPr>
            <w:r>
              <w:rPr>
                <w:rFonts w:ascii="Century Gothic" w:hAnsi="Century Gothic"/>
              </w:rPr>
              <w:t>Technical</w:t>
            </w:r>
          </w:p>
        </w:tc>
      </w:tr>
      <w:bookmarkEnd w:id="0"/>
      <w:tr w:rsidR="000C2633" w:rsidRPr="00351F54" w14:paraId="0DC44B38" w14:textId="77777777" w:rsidTr="002328B6">
        <w:trPr>
          <w:gridAfter w:val="1"/>
          <w:wAfter w:w="7" w:type="dxa"/>
        </w:trPr>
        <w:tc>
          <w:tcPr>
            <w:tcW w:w="1838" w:type="dxa"/>
            <w:shd w:val="clear" w:color="auto" w:fill="F2F2F2" w:themeFill="background1" w:themeFillShade="F2"/>
          </w:tcPr>
          <w:p w14:paraId="152C0EBD" w14:textId="3E728A28" w:rsidR="000C2633" w:rsidRPr="00351F54" w:rsidRDefault="002328B6" w:rsidP="00973885">
            <w:pPr>
              <w:pStyle w:val="Heading2"/>
              <w:rPr>
                <w:rFonts w:ascii="Century Gothic" w:hAnsi="Century Gothic"/>
                <w:szCs w:val="20"/>
              </w:rPr>
            </w:pPr>
            <w:r>
              <w:rPr>
                <w:rFonts w:ascii="Century Gothic" w:hAnsi="Century Gothic"/>
                <w:szCs w:val="20"/>
              </w:rPr>
              <w:t>Group:</w:t>
            </w:r>
          </w:p>
        </w:tc>
        <w:tc>
          <w:tcPr>
            <w:tcW w:w="3101" w:type="dxa"/>
          </w:tcPr>
          <w:p w14:paraId="563E1A43" w14:textId="5BDCE238" w:rsidR="000C2633" w:rsidRPr="00351F54" w:rsidRDefault="00860EF6">
            <w:pPr>
              <w:rPr>
                <w:rFonts w:ascii="Century Gothic" w:hAnsi="Century Gothic"/>
              </w:rPr>
            </w:pPr>
            <w:r w:rsidRPr="00351F54">
              <w:rPr>
                <w:rFonts w:ascii="Century Gothic" w:hAnsi="Century Gothic"/>
              </w:rPr>
              <w:t>G6 Internet Explorers Team</w:t>
            </w:r>
          </w:p>
        </w:tc>
        <w:tc>
          <w:tcPr>
            <w:tcW w:w="1806" w:type="dxa"/>
            <w:shd w:val="clear" w:color="auto" w:fill="F2F2F2" w:themeFill="background1" w:themeFillShade="F2"/>
          </w:tcPr>
          <w:p w14:paraId="27825F9F" w14:textId="4CF7407A" w:rsidR="000C2633" w:rsidRPr="00351F54" w:rsidRDefault="000C2633" w:rsidP="00973885">
            <w:pPr>
              <w:pStyle w:val="Heading2"/>
              <w:rPr>
                <w:rFonts w:ascii="Century Gothic" w:hAnsi="Century Gothic"/>
                <w:szCs w:val="20"/>
              </w:rPr>
            </w:pPr>
          </w:p>
        </w:tc>
        <w:tc>
          <w:tcPr>
            <w:tcW w:w="2605" w:type="dxa"/>
          </w:tcPr>
          <w:p w14:paraId="4F9B2416" w14:textId="306164DD" w:rsidR="000C2633" w:rsidRPr="00351F54" w:rsidRDefault="000C2633">
            <w:pPr>
              <w:rPr>
                <w:rFonts w:ascii="Century Gothic" w:hAnsi="Century Gothic"/>
              </w:rPr>
            </w:pPr>
          </w:p>
        </w:tc>
      </w:tr>
      <w:tr w:rsidR="000C2633" w:rsidRPr="00351F54" w14:paraId="72468A5C" w14:textId="77777777" w:rsidTr="002328B6">
        <w:trPr>
          <w:gridAfter w:val="1"/>
          <w:wAfter w:w="7" w:type="dxa"/>
        </w:trPr>
        <w:tc>
          <w:tcPr>
            <w:tcW w:w="1838" w:type="dxa"/>
            <w:shd w:val="clear" w:color="auto" w:fill="F2F2F2" w:themeFill="background1" w:themeFillShade="F2"/>
          </w:tcPr>
          <w:p w14:paraId="4570E208" w14:textId="7F07A701" w:rsidR="000C2633" w:rsidRPr="00351F54" w:rsidRDefault="002328B6" w:rsidP="00973885">
            <w:pPr>
              <w:pStyle w:val="Heading2"/>
              <w:rPr>
                <w:rFonts w:ascii="Century Gothic" w:hAnsi="Century Gothic"/>
                <w:szCs w:val="20"/>
              </w:rPr>
            </w:pPr>
            <w:r>
              <w:rPr>
                <w:rFonts w:ascii="Century Gothic" w:hAnsi="Century Gothic"/>
                <w:szCs w:val="20"/>
              </w:rPr>
              <w:t>Salary Range:</w:t>
            </w:r>
          </w:p>
        </w:tc>
        <w:tc>
          <w:tcPr>
            <w:tcW w:w="3101" w:type="dxa"/>
          </w:tcPr>
          <w:p w14:paraId="169C1CC8" w14:textId="393EBB78" w:rsidR="000C2633" w:rsidRPr="00351F54" w:rsidRDefault="002328B6">
            <w:pPr>
              <w:rPr>
                <w:rFonts w:ascii="Century Gothic" w:hAnsi="Century Gothic"/>
              </w:rPr>
            </w:pPr>
            <w:r>
              <w:rPr>
                <w:rFonts w:ascii="Century Gothic" w:hAnsi="Century Gothic"/>
              </w:rPr>
              <w:t>Neg.</w:t>
            </w:r>
          </w:p>
        </w:tc>
        <w:tc>
          <w:tcPr>
            <w:tcW w:w="1806" w:type="dxa"/>
            <w:shd w:val="clear" w:color="auto" w:fill="F2F2F2" w:themeFill="background1" w:themeFillShade="F2"/>
          </w:tcPr>
          <w:p w14:paraId="7E08F041" w14:textId="77777777" w:rsidR="000C2633" w:rsidRPr="00351F54" w:rsidRDefault="0072540E" w:rsidP="00973885">
            <w:pPr>
              <w:pStyle w:val="Heading2"/>
              <w:rPr>
                <w:rFonts w:ascii="Century Gothic" w:hAnsi="Century Gothic"/>
                <w:szCs w:val="20"/>
              </w:rPr>
            </w:pPr>
            <w:sdt>
              <w:sdtPr>
                <w:rPr>
                  <w:rFonts w:ascii="Century Gothic" w:hAnsi="Century Gothic"/>
                  <w:szCs w:val="20"/>
                </w:rPr>
                <w:alias w:val="Position Type:"/>
                <w:tag w:val="Position Type:"/>
                <w:id w:val="-538278110"/>
                <w:placeholder>
                  <w:docPart w:val="B1A89536A96C43D58D28CC246FDBA2F5"/>
                </w:placeholder>
                <w:temporary/>
                <w:showingPlcHdr/>
                <w15:appearance w15:val="hidden"/>
              </w:sdtPr>
              <w:sdtEndPr/>
              <w:sdtContent>
                <w:r w:rsidR="008A6F05" w:rsidRPr="00351F54">
                  <w:rPr>
                    <w:rFonts w:ascii="Century Gothic" w:hAnsi="Century Gothic"/>
                    <w:szCs w:val="20"/>
                  </w:rPr>
                  <w:t>Position Type</w:t>
                </w:r>
              </w:sdtContent>
            </w:sdt>
            <w:r w:rsidR="008A6F05" w:rsidRPr="00351F54">
              <w:rPr>
                <w:rFonts w:ascii="Century Gothic" w:hAnsi="Century Gothic"/>
                <w:szCs w:val="20"/>
              </w:rPr>
              <w:t>:</w:t>
            </w:r>
          </w:p>
        </w:tc>
        <w:tc>
          <w:tcPr>
            <w:tcW w:w="2605" w:type="dxa"/>
          </w:tcPr>
          <w:p w14:paraId="37F5F862" w14:textId="4B9528BF" w:rsidR="000C2633" w:rsidRPr="00351F54" w:rsidRDefault="00860EF6">
            <w:pPr>
              <w:rPr>
                <w:rFonts w:ascii="Century Gothic" w:hAnsi="Century Gothic"/>
              </w:rPr>
            </w:pPr>
            <w:r w:rsidRPr="00351F54">
              <w:rPr>
                <w:rFonts w:ascii="Century Gothic" w:hAnsi="Century Gothic"/>
              </w:rPr>
              <w:t>Contract</w:t>
            </w:r>
          </w:p>
        </w:tc>
      </w:tr>
      <w:tr w:rsidR="00973885" w:rsidRPr="00351F54" w14:paraId="404E40FF" w14:textId="77777777" w:rsidTr="00860EF6">
        <w:tc>
          <w:tcPr>
            <w:tcW w:w="9357" w:type="dxa"/>
            <w:gridSpan w:val="5"/>
            <w:tcBorders>
              <w:top w:val="nil"/>
            </w:tcBorders>
            <w:shd w:val="clear" w:color="auto" w:fill="D9D9D9" w:themeFill="background1" w:themeFillShade="D9"/>
          </w:tcPr>
          <w:p w14:paraId="1C5D3F33" w14:textId="77777777" w:rsidR="00973885" w:rsidRPr="00351F54" w:rsidRDefault="0072540E" w:rsidP="00973885">
            <w:pPr>
              <w:pStyle w:val="Heading2"/>
              <w:rPr>
                <w:rFonts w:ascii="Century Gothic" w:hAnsi="Century Gothic"/>
                <w:szCs w:val="20"/>
              </w:rPr>
            </w:pPr>
            <w:sdt>
              <w:sdtPr>
                <w:rPr>
                  <w:rFonts w:ascii="Century Gothic" w:hAnsi="Century Gothic"/>
                  <w:szCs w:val="20"/>
                </w:rPr>
                <w:alias w:val="Job Description:"/>
                <w:tag w:val="Job Description:"/>
                <w:id w:val="-1303387425"/>
                <w:placeholder>
                  <w:docPart w:val="06CDF0A491134327A4C0F8E560AFA33D"/>
                </w:placeholder>
                <w:temporary/>
                <w:showingPlcHdr/>
                <w15:appearance w15:val="hidden"/>
              </w:sdtPr>
              <w:sdtEndPr/>
              <w:sdtContent>
                <w:r w:rsidR="00973885" w:rsidRPr="00351F54">
                  <w:rPr>
                    <w:rFonts w:ascii="Century Gothic" w:hAnsi="Century Gothic"/>
                    <w:szCs w:val="20"/>
                  </w:rPr>
                  <w:t>Job Description</w:t>
                </w:r>
              </w:sdtContent>
            </w:sdt>
          </w:p>
        </w:tc>
      </w:tr>
      <w:tr w:rsidR="000C2633" w:rsidRPr="00351F54" w14:paraId="00ABC0A3" w14:textId="77777777" w:rsidTr="00860EF6">
        <w:tc>
          <w:tcPr>
            <w:tcW w:w="9357" w:type="dxa"/>
            <w:gridSpan w:val="5"/>
            <w:tcMar>
              <w:bottom w:w="115" w:type="dxa"/>
            </w:tcMar>
          </w:tcPr>
          <w:sdt>
            <w:sdtPr>
              <w:rPr>
                <w:rFonts w:ascii="Century Gothic" w:hAnsi="Century Gothic"/>
                <w:sz w:val="20"/>
                <w:szCs w:val="20"/>
              </w:rPr>
              <w:alias w:val="Role and Responsibilities:"/>
              <w:tag w:val="Role and Responsibilities:"/>
              <w:id w:val="-1725062837"/>
              <w:placeholder>
                <w:docPart w:val="D53B875078224D8D9ACDFE03EB82EA03"/>
              </w:placeholder>
              <w:temporary/>
              <w:showingPlcHdr/>
              <w15:appearance w15:val="hidden"/>
            </w:sdtPr>
            <w:sdtEndPr/>
            <w:sdtContent>
              <w:p w14:paraId="15205CB1"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Role and Responsibilities</w:t>
                </w:r>
              </w:p>
            </w:sdtContent>
          </w:sdt>
          <w:p w14:paraId="43FF0E5D" w14:textId="77777777" w:rsidR="008C0550" w:rsidRPr="008C0550" w:rsidRDefault="008C0550" w:rsidP="008C0550">
            <w:pPr>
              <w:numPr>
                <w:ilvl w:val="0"/>
                <w:numId w:val="14"/>
              </w:numPr>
              <w:spacing w:before="0" w:after="0"/>
              <w:ind w:left="300"/>
              <w:textAlignment w:val="baseline"/>
              <w:rPr>
                <w:rFonts w:ascii="Century Gothic" w:hAnsi="Century Gothic"/>
                <w:color w:val="000000"/>
              </w:rPr>
            </w:pPr>
            <w:r w:rsidRPr="008C0550">
              <w:rPr>
                <w:rFonts w:ascii="Century Gothic" w:hAnsi="Century Gothic"/>
                <w:color w:val="000000"/>
              </w:rPr>
              <w:t>Collaborating with the executive team to implement the data strategy</w:t>
            </w:r>
          </w:p>
          <w:p w14:paraId="2AD6CDCB" w14:textId="77777777" w:rsidR="008C0550" w:rsidRPr="008C0550" w:rsidRDefault="008C0550" w:rsidP="008C0550">
            <w:pPr>
              <w:numPr>
                <w:ilvl w:val="0"/>
                <w:numId w:val="14"/>
              </w:numPr>
              <w:spacing w:before="0" w:after="0"/>
              <w:ind w:left="300"/>
              <w:textAlignment w:val="baseline"/>
              <w:rPr>
                <w:rFonts w:ascii="Century Gothic" w:hAnsi="Century Gothic"/>
                <w:color w:val="000000"/>
              </w:rPr>
            </w:pPr>
            <w:r w:rsidRPr="008C0550">
              <w:rPr>
                <w:rFonts w:ascii="Century Gothic" w:hAnsi="Century Gothic"/>
                <w:color w:val="000000"/>
              </w:rPr>
              <w:t>Scoping, Designing and Implementing reporting solutions</w:t>
            </w:r>
          </w:p>
          <w:p w14:paraId="0DA1AD94" w14:textId="77777777" w:rsidR="008C0550" w:rsidRPr="008C0550" w:rsidRDefault="008C0550" w:rsidP="008C0550">
            <w:pPr>
              <w:numPr>
                <w:ilvl w:val="0"/>
                <w:numId w:val="14"/>
              </w:numPr>
              <w:spacing w:before="0" w:after="0"/>
              <w:ind w:left="300"/>
              <w:textAlignment w:val="baseline"/>
              <w:rPr>
                <w:rFonts w:ascii="Century Gothic" w:hAnsi="Century Gothic"/>
                <w:color w:val="000000"/>
              </w:rPr>
            </w:pPr>
            <w:r w:rsidRPr="008C0550">
              <w:rPr>
                <w:rFonts w:ascii="Century Gothic" w:hAnsi="Century Gothic"/>
                <w:color w:val="000000"/>
              </w:rPr>
              <w:t xml:space="preserve">Working with Product to </w:t>
            </w:r>
            <w:proofErr w:type="spellStart"/>
            <w:r w:rsidRPr="008C0550">
              <w:rPr>
                <w:rFonts w:ascii="Century Gothic" w:hAnsi="Century Gothic"/>
                <w:color w:val="000000"/>
              </w:rPr>
              <w:t>analyse</w:t>
            </w:r>
            <w:proofErr w:type="spellEnd"/>
            <w:r w:rsidRPr="008C0550">
              <w:rPr>
                <w:rFonts w:ascii="Century Gothic" w:hAnsi="Century Gothic"/>
                <w:color w:val="000000"/>
              </w:rPr>
              <w:t xml:space="preserve"> usage, trends and suggest improvements</w:t>
            </w:r>
          </w:p>
          <w:p w14:paraId="0E8CCF86" w14:textId="77777777" w:rsidR="008C0550" w:rsidRPr="008C0550" w:rsidRDefault="008C0550" w:rsidP="008C0550">
            <w:pPr>
              <w:numPr>
                <w:ilvl w:val="0"/>
                <w:numId w:val="14"/>
              </w:numPr>
              <w:spacing w:before="0" w:after="0"/>
              <w:ind w:left="300"/>
              <w:textAlignment w:val="baseline"/>
              <w:rPr>
                <w:rFonts w:ascii="Century Gothic" w:hAnsi="Century Gothic"/>
                <w:color w:val="000000"/>
              </w:rPr>
            </w:pPr>
            <w:r w:rsidRPr="008C0550">
              <w:rPr>
                <w:rFonts w:ascii="Century Gothic" w:hAnsi="Century Gothic"/>
                <w:color w:val="000000"/>
              </w:rPr>
              <w:t>Working with Customer Success Managers to create value-add reporting for clients</w:t>
            </w:r>
          </w:p>
          <w:p w14:paraId="4B020977" w14:textId="77777777" w:rsidR="008C0550" w:rsidRPr="008C0550" w:rsidRDefault="008C0550" w:rsidP="008C0550">
            <w:pPr>
              <w:numPr>
                <w:ilvl w:val="0"/>
                <w:numId w:val="14"/>
              </w:numPr>
              <w:spacing w:before="0" w:after="0"/>
              <w:ind w:left="300"/>
              <w:textAlignment w:val="baseline"/>
              <w:rPr>
                <w:rFonts w:ascii="Century Gothic" w:hAnsi="Century Gothic"/>
                <w:color w:val="000000"/>
              </w:rPr>
            </w:pPr>
            <w:r w:rsidRPr="008C0550">
              <w:rPr>
                <w:rFonts w:ascii="Century Gothic" w:hAnsi="Century Gothic"/>
                <w:color w:val="000000"/>
              </w:rPr>
              <w:t>Working with our R&amp;D teams to surface data</w:t>
            </w:r>
          </w:p>
          <w:p w14:paraId="28320681" w14:textId="77777777" w:rsidR="008C0550" w:rsidRPr="008C0550" w:rsidRDefault="008C0550" w:rsidP="008C0550">
            <w:pPr>
              <w:numPr>
                <w:ilvl w:val="0"/>
                <w:numId w:val="14"/>
              </w:numPr>
              <w:spacing w:before="0" w:after="0"/>
              <w:ind w:left="300"/>
              <w:textAlignment w:val="baseline"/>
              <w:rPr>
                <w:rFonts w:ascii="Century Gothic" w:hAnsi="Century Gothic"/>
                <w:color w:val="000000"/>
              </w:rPr>
            </w:pPr>
            <w:r w:rsidRPr="008C0550">
              <w:rPr>
                <w:rFonts w:ascii="Century Gothic" w:hAnsi="Century Gothic"/>
                <w:color w:val="000000"/>
              </w:rPr>
              <w:t>Project Management of various data initiatives</w:t>
            </w:r>
          </w:p>
          <w:p w14:paraId="22304866" w14:textId="77777777" w:rsidR="008C0550" w:rsidRPr="008C0550" w:rsidRDefault="008C0550" w:rsidP="008C0550">
            <w:pPr>
              <w:numPr>
                <w:ilvl w:val="0"/>
                <w:numId w:val="14"/>
              </w:numPr>
              <w:spacing w:before="0" w:after="0"/>
              <w:ind w:left="300"/>
              <w:textAlignment w:val="baseline"/>
              <w:rPr>
                <w:rFonts w:ascii="Century Gothic" w:hAnsi="Century Gothic"/>
                <w:color w:val="000000"/>
              </w:rPr>
            </w:pPr>
            <w:r w:rsidRPr="008C0550">
              <w:rPr>
                <w:rFonts w:ascii="Century Gothic" w:hAnsi="Century Gothic"/>
                <w:color w:val="000000"/>
              </w:rPr>
              <w:t>Managing other internal and external resources to build reports</w:t>
            </w:r>
          </w:p>
          <w:p w14:paraId="23B3D829" w14:textId="31563A1C" w:rsidR="000C2633" w:rsidRPr="00351F54" w:rsidRDefault="008C0550" w:rsidP="008C0550">
            <w:pPr>
              <w:pStyle w:val="Heading1"/>
              <w:rPr>
                <w:rFonts w:ascii="Century Gothic" w:hAnsi="Century Gothic"/>
                <w:sz w:val="20"/>
                <w:szCs w:val="20"/>
              </w:rPr>
            </w:pPr>
            <w:r>
              <w:rPr>
                <w:rFonts w:ascii="Century Gothic" w:hAnsi="Century Gothic"/>
                <w:sz w:val="20"/>
                <w:szCs w:val="20"/>
              </w:rPr>
              <w:t xml:space="preserve"> </w:t>
            </w:r>
          </w:p>
          <w:sdt>
            <w:sdtPr>
              <w:rPr>
                <w:rFonts w:ascii="Century Gothic" w:hAnsi="Century Gothic"/>
                <w:sz w:val="20"/>
                <w:szCs w:val="20"/>
              </w:rPr>
              <w:alias w:val="Qualification and education requirements:"/>
              <w:tag w:val="Qualification and education requirements:"/>
              <w:id w:val="1440026651"/>
              <w:placeholder>
                <w:docPart w:val="26D302A07B3D43AAA4F947A4E8DD7B30"/>
              </w:placeholder>
              <w:temporary/>
              <w:showingPlcHdr/>
              <w15:appearance w15:val="hidden"/>
            </w:sdtPr>
            <w:sdtEndPr/>
            <w:sdtContent>
              <w:p w14:paraId="23B3D829" w14:textId="31563A1C" w:rsidR="000C2633" w:rsidRPr="00351F54" w:rsidRDefault="008A6F05" w:rsidP="008C0550">
                <w:pPr>
                  <w:pStyle w:val="Heading1"/>
                  <w:rPr>
                    <w:rFonts w:ascii="Century Gothic" w:hAnsi="Century Gothic"/>
                    <w:sz w:val="20"/>
                    <w:szCs w:val="20"/>
                  </w:rPr>
                </w:pPr>
                <w:r w:rsidRPr="00351F54">
                  <w:rPr>
                    <w:rFonts w:ascii="Century Gothic" w:hAnsi="Century Gothic"/>
                    <w:sz w:val="20"/>
                    <w:szCs w:val="20"/>
                  </w:rPr>
                  <w:t>Qualifications and Education Requirements</w:t>
                </w:r>
              </w:p>
            </w:sdtContent>
          </w:sdt>
          <w:p w14:paraId="5BC64F38"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3+ years of business intelligence related experience</w:t>
            </w:r>
          </w:p>
          <w:p w14:paraId="61D9F47A"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Data-driven and highly analytical </w:t>
            </w:r>
          </w:p>
          <w:p w14:paraId="0184E40F"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A strong passion and deep understanding of data</w:t>
            </w:r>
          </w:p>
          <w:p w14:paraId="622DD0F7"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Strong technical skills (see section below)</w:t>
            </w:r>
          </w:p>
          <w:p w14:paraId="12B67272"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An open mind and ability to quickly adapt to new environments</w:t>
            </w:r>
          </w:p>
          <w:p w14:paraId="7C512EC4"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Excellent stakeholder &amp; project management skills</w:t>
            </w:r>
          </w:p>
          <w:p w14:paraId="517C0D9D"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Excellent business analysis skills </w:t>
            </w:r>
          </w:p>
          <w:p w14:paraId="1F2315FB" w14:textId="77777777" w:rsidR="008C0550" w:rsidRPr="008C0550" w:rsidRDefault="008C0550" w:rsidP="008C0550">
            <w:pPr>
              <w:numPr>
                <w:ilvl w:val="0"/>
                <w:numId w:val="15"/>
              </w:numPr>
              <w:spacing w:before="0" w:after="0"/>
              <w:ind w:left="300"/>
              <w:textAlignment w:val="baseline"/>
              <w:rPr>
                <w:rFonts w:ascii="Century Gothic" w:hAnsi="Century Gothic"/>
                <w:color w:val="000000"/>
              </w:rPr>
            </w:pPr>
            <w:r w:rsidRPr="008C0550">
              <w:rPr>
                <w:rFonts w:ascii="Century Gothic" w:hAnsi="Century Gothic"/>
                <w:color w:val="000000"/>
              </w:rPr>
              <w:t>Excellent written and oral skills</w:t>
            </w:r>
          </w:p>
          <w:p w14:paraId="4C252DC2" w14:textId="200EFEC6" w:rsidR="00860EF6" w:rsidRPr="00351F54" w:rsidRDefault="008C0550" w:rsidP="008C0550">
            <w:pPr>
              <w:rPr>
                <w:rFonts w:ascii="Century Gothic" w:hAnsi="Century Gothic"/>
              </w:rPr>
            </w:pPr>
            <w:r w:rsidRPr="00351F54">
              <w:rPr>
                <w:rFonts w:ascii="Century Gothic" w:hAnsi="Century Gothic"/>
              </w:rPr>
              <w:t xml:space="preserve"> </w:t>
            </w:r>
          </w:p>
          <w:sdt>
            <w:sdtPr>
              <w:rPr>
                <w:rFonts w:ascii="Century Gothic" w:hAnsi="Century Gothic"/>
                <w:sz w:val="20"/>
                <w:szCs w:val="20"/>
              </w:rPr>
              <w:alias w:val="Preferred skills:"/>
              <w:tag w:val="Preferred skills:"/>
              <w:id w:val="640929937"/>
              <w:placeholder>
                <w:docPart w:val="B2B8AB0455B4419FB019FB215CB38BE8"/>
              </w:placeholder>
              <w:temporary/>
              <w:showingPlcHdr/>
              <w15:appearance w15:val="hidden"/>
            </w:sdtPr>
            <w:sdtEndPr/>
            <w:sdtContent>
              <w:p w14:paraId="350BEE8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Preferred Skills</w:t>
                </w:r>
              </w:p>
            </w:sdtContent>
          </w:sdt>
          <w:p w14:paraId="1ABE07CE" w14:textId="4CEE79AC" w:rsidR="008C0550" w:rsidRPr="008C0550" w:rsidRDefault="008C0550" w:rsidP="008C0550">
            <w:pPr>
              <w:numPr>
                <w:ilvl w:val="0"/>
                <w:numId w:val="16"/>
              </w:numPr>
              <w:spacing w:before="0" w:after="0"/>
              <w:ind w:left="300"/>
              <w:textAlignment w:val="baseline"/>
              <w:rPr>
                <w:rFonts w:ascii="Century Gothic" w:eastAsia="Times New Roman" w:hAnsi="Century Gothic" w:cs="Times New Roman"/>
                <w:color w:val="000000"/>
                <w:lang w:val="en-AU" w:eastAsia="en-AU"/>
              </w:rPr>
            </w:pPr>
            <w:r w:rsidRPr="008C0550">
              <w:rPr>
                <w:rFonts w:ascii="Century Gothic" w:eastAsia="Times New Roman" w:hAnsi="Century Gothic" w:cs="Times New Roman"/>
                <w:color w:val="000000"/>
                <w:lang w:val="en-AU" w:eastAsia="en-AU"/>
              </w:rPr>
              <w:t>Databases:  SQL Server, SSIS</w:t>
            </w:r>
            <w:proofErr w:type="gramStart"/>
            <w:r w:rsidRPr="008C0550">
              <w:rPr>
                <w:rFonts w:ascii="Century Gothic" w:eastAsia="Times New Roman" w:hAnsi="Century Gothic" w:cs="Times New Roman"/>
                <w:color w:val="000000"/>
                <w:lang w:val="en-AU" w:eastAsia="en-AU"/>
              </w:rPr>
              <w:t>, ,</w:t>
            </w:r>
            <w:proofErr w:type="gramEnd"/>
            <w:r w:rsidRPr="008C0550">
              <w:rPr>
                <w:rFonts w:ascii="Century Gothic" w:eastAsia="Times New Roman" w:hAnsi="Century Gothic" w:cs="Times New Roman"/>
                <w:color w:val="000000"/>
                <w:lang w:val="en-AU" w:eastAsia="en-AU"/>
              </w:rPr>
              <w:t xml:space="preserve"> PostgreSQL, AWS RedShift</w:t>
            </w:r>
          </w:p>
          <w:p w14:paraId="073E1BF7" w14:textId="77777777" w:rsidR="008C0550" w:rsidRPr="008C0550" w:rsidRDefault="008C0550" w:rsidP="008C0550">
            <w:pPr>
              <w:numPr>
                <w:ilvl w:val="0"/>
                <w:numId w:val="16"/>
              </w:numPr>
              <w:spacing w:before="0" w:after="0"/>
              <w:ind w:left="300"/>
              <w:textAlignment w:val="baseline"/>
              <w:rPr>
                <w:rFonts w:ascii="Century Gothic" w:eastAsia="Times New Roman" w:hAnsi="Century Gothic" w:cs="Times New Roman"/>
                <w:color w:val="000000"/>
                <w:lang w:val="en-AU" w:eastAsia="en-AU"/>
              </w:rPr>
            </w:pPr>
            <w:r w:rsidRPr="008C0550">
              <w:rPr>
                <w:rFonts w:ascii="Century Gothic" w:eastAsia="Times New Roman" w:hAnsi="Century Gothic" w:cs="Times New Roman"/>
                <w:color w:val="000000"/>
                <w:lang w:val="en-AU" w:eastAsia="en-AU"/>
              </w:rPr>
              <w:t>Languages:  DAX, SQL, PLSQL, TSQL, Python</w:t>
            </w:r>
          </w:p>
          <w:p w14:paraId="74C39A0F" w14:textId="77777777" w:rsidR="008C0550" w:rsidRPr="008C0550" w:rsidRDefault="008C0550" w:rsidP="008C0550">
            <w:pPr>
              <w:numPr>
                <w:ilvl w:val="0"/>
                <w:numId w:val="16"/>
              </w:numPr>
              <w:spacing w:before="0" w:after="0"/>
              <w:ind w:left="300"/>
              <w:textAlignment w:val="baseline"/>
              <w:rPr>
                <w:rFonts w:ascii="Century Gothic" w:eastAsia="Times New Roman" w:hAnsi="Century Gothic" w:cs="Times New Roman"/>
                <w:color w:val="000000"/>
                <w:lang w:val="en-AU" w:eastAsia="en-AU"/>
              </w:rPr>
            </w:pPr>
            <w:r w:rsidRPr="008C0550">
              <w:rPr>
                <w:rFonts w:ascii="Century Gothic" w:eastAsia="Times New Roman" w:hAnsi="Century Gothic" w:cs="Times New Roman"/>
                <w:color w:val="000000"/>
                <w:lang w:val="en-AU" w:eastAsia="en-AU"/>
              </w:rPr>
              <w:t xml:space="preserve">Software:  Power BI, Excel - Power Pivot &amp; Power Query, Data Models, BPMN, Google Analytics and Data Studio, </w:t>
            </w:r>
            <w:proofErr w:type="spellStart"/>
            <w:r w:rsidRPr="008C0550">
              <w:rPr>
                <w:rFonts w:ascii="Century Gothic" w:eastAsia="Times New Roman" w:hAnsi="Century Gothic" w:cs="Times New Roman"/>
                <w:color w:val="000000"/>
                <w:lang w:val="en-AU" w:eastAsia="en-AU"/>
              </w:rPr>
              <w:t>MixPanel</w:t>
            </w:r>
            <w:proofErr w:type="spellEnd"/>
            <w:r w:rsidRPr="008C0550">
              <w:rPr>
                <w:rFonts w:ascii="Century Gothic" w:eastAsia="Times New Roman" w:hAnsi="Century Gothic" w:cs="Times New Roman"/>
                <w:color w:val="000000"/>
                <w:lang w:val="en-AU" w:eastAsia="en-AU"/>
              </w:rPr>
              <w:t xml:space="preserve">, </w:t>
            </w:r>
            <w:proofErr w:type="spellStart"/>
            <w:r w:rsidRPr="008C0550">
              <w:rPr>
                <w:rFonts w:ascii="Century Gothic" w:eastAsia="Times New Roman" w:hAnsi="Century Gothic" w:cs="Times New Roman"/>
                <w:color w:val="000000"/>
                <w:lang w:val="en-AU" w:eastAsia="en-AU"/>
              </w:rPr>
              <w:t>QuickSight</w:t>
            </w:r>
            <w:proofErr w:type="spellEnd"/>
          </w:p>
          <w:p w14:paraId="68778B46" w14:textId="77777777" w:rsidR="00860EF6" w:rsidRPr="00351F54" w:rsidRDefault="00860EF6">
            <w:pPr>
              <w:rPr>
                <w:rFonts w:ascii="Century Gothic" w:hAnsi="Century Gothic"/>
              </w:rPr>
            </w:pPr>
          </w:p>
          <w:sdt>
            <w:sdtPr>
              <w:rPr>
                <w:rFonts w:ascii="Century Gothic" w:hAnsi="Century Gothic"/>
                <w:sz w:val="20"/>
                <w:szCs w:val="20"/>
              </w:rPr>
              <w:alias w:val="Additional notes:"/>
              <w:tag w:val="Additional notes:"/>
              <w:id w:val="962934397"/>
              <w:placeholder>
                <w:docPart w:val="5CA83575648445CABCE1E8FAA0B8C283"/>
              </w:placeholder>
              <w:temporary/>
              <w:showingPlcHdr/>
              <w15:appearance w15:val="hidden"/>
            </w:sdtPr>
            <w:sdtEndPr/>
            <w:sdtContent>
              <w:p w14:paraId="71AFEDFD"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Additional Notes</w:t>
                </w:r>
              </w:p>
            </w:sdtContent>
          </w:sdt>
          <w:p w14:paraId="2991C8E1" w14:textId="743ABE90" w:rsidR="008C0550" w:rsidRDefault="008C0550" w:rsidP="008C0550">
            <w:pPr>
              <w:pStyle w:val="ListParagraph"/>
              <w:numPr>
                <w:ilvl w:val="0"/>
                <w:numId w:val="17"/>
              </w:numPr>
              <w:rPr>
                <w:rFonts w:ascii="Century Gothic" w:hAnsi="Century Gothic"/>
              </w:rPr>
            </w:pPr>
            <w:r>
              <w:rPr>
                <w:rFonts w:ascii="Century Gothic" w:hAnsi="Century Gothic"/>
              </w:rPr>
              <w:t>Excellent communication skills</w:t>
            </w:r>
          </w:p>
          <w:p w14:paraId="0CAD864A" w14:textId="27986AAA" w:rsidR="008C0550" w:rsidRPr="002B6842" w:rsidRDefault="008C0550" w:rsidP="008C0550">
            <w:pPr>
              <w:pStyle w:val="ListParagraph"/>
              <w:numPr>
                <w:ilvl w:val="0"/>
                <w:numId w:val="17"/>
              </w:numPr>
              <w:rPr>
                <w:rFonts w:ascii="Century Gothic" w:hAnsi="Century Gothic"/>
              </w:rPr>
            </w:pPr>
            <w:r>
              <w:rPr>
                <w:rFonts w:ascii="Century Gothic" w:hAnsi="Century Gothic"/>
              </w:rPr>
              <w:t>CEFR C1 minimum English language.</w:t>
            </w:r>
          </w:p>
          <w:p w14:paraId="58D427D1" w14:textId="79692857" w:rsidR="008C0550" w:rsidRDefault="008C0550" w:rsidP="008C0550">
            <w:pPr>
              <w:pStyle w:val="ListParagraph"/>
              <w:numPr>
                <w:ilvl w:val="0"/>
                <w:numId w:val="17"/>
              </w:numPr>
              <w:rPr>
                <w:rFonts w:ascii="Century Gothic" w:hAnsi="Century Gothic"/>
              </w:rPr>
            </w:pPr>
            <w:r w:rsidRPr="002B6842">
              <w:rPr>
                <w:rFonts w:ascii="Century Gothic" w:hAnsi="Century Gothic"/>
              </w:rPr>
              <w:t>Work collaboratively</w:t>
            </w:r>
          </w:p>
          <w:p w14:paraId="523D9434" w14:textId="17C9C55B" w:rsidR="008C0550" w:rsidRPr="002B6842" w:rsidRDefault="008C0550" w:rsidP="008C0550">
            <w:pPr>
              <w:pStyle w:val="ListParagraph"/>
              <w:numPr>
                <w:ilvl w:val="0"/>
                <w:numId w:val="17"/>
              </w:numPr>
              <w:rPr>
                <w:rFonts w:ascii="Century Gothic" w:hAnsi="Century Gothic"/>
              </w:rPr>
            </w:pPr>
            <w:r>
              <w:rPr>
                <w:rFonts w:ascii="Century Gothic" w:hAnsi="Century Gothic"/>
              </w:rPr>
              <w:t>Be prepared to travel.</w:t>
            </w:r>
          </w:p>
          <w:p w14:paraId="085AE16D" w14:textId="188A14D6" w:rsidR="00860EF6" w:rsidRPr="00351F54" w:rsidRDefault="00860EF6" w:rsidP="00973885">
            <w:pPr>
              <w:rPr>
                <w:rFonts w:ascii="Century Gothic" w:hAnsi="Century Gothic"/>
              </w:rPr>
            </w:pPr>
          </w:p>
          <w:p w14:paraId="6915733C" w14:textId="77777777" w:rsidR="00860EF6" w:rsidRPr="00351F54" w:rsidRDefault="00860EF6" w:rsidP="00973885">
            <w:pPr>
              <w:rPr>
                <w:rFonts w:ascii="Century Gothic" w:hAnsi="Century Gothic"/>
              </w:rPr>
            </w:pPr>
          </w:p>
          <w:p w14:paraId="58181E38" w14:textId="77777777" w:rsidR="00860EF6" w:rsidRPr="00351F54" w:rsidRDefault="00860EF6" w:rsidP="00973885">
            <w:pPr>
              <w:rPr>
                <w:rFonts w:ascii="Century Gothic" w:hAnsi="Century Gothic"/>
              </w:rPr>
            </w:pPr>
          </w:p>
          <w:p w14:paraId="0549F0E9" w14:textId="76F2B509" w:rsidR="00860EF6" w:rsidRPr="00351F54" w:rsidRDefault="00860EF6" w:rsidP="00973885">
            <w:pPr>
              <w:rPr>
                <w:rFonts w:ascii="Century Gothic" w:hAnsi="Century Gothic"/>
              </w:rPr>
            </w:pPr>
          </w:p>
        </w:tc>
      </w:tr>
    </w:tbl>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22"/>
        <w:gridCol w:w="2823"/>
        <w:gridCol w:w="1429"/>
        <w:gridCol w:w="2976"/>
      </w:tblGrid>
      <w:tr w:rsidR="000C2633" w:rsidRPr="00351F54" w14:paraId="2008C9D1" w14:textId="77777777" w:rsidTr="00351F54">
        <w:tc>
          <w:tcPr>
            <w:tcW w:w="2122" w:type="dxa"/>
            <w:tcBorders>
              <w:top w:val="nil"/>
            </w:tcBorders>
            <w:shd w:val="clear" w:color="auto" w:fill="D9D9D9" w:themeFill="background1" w:themeFillShade="D9"/>
          </w:tcPr>
          <w:p w14:paraId="5809E436" w14:textId="77777777" w:rsidR="000C2633" w:rsidRPr="00351F54" w:rsidRDefault="0072540E" w:rsidP="00973885">
            <w:pPr>
              <w:spacing w:after="0"/>
              <w:rPr>
                <w:rFonts w:ascii="Century Gothic" w:hAnsi="Century Gothic"/>
              </w:rPr>
            </w:pPr>
            <w:sdt>
              <w:sdtPr>
                <w:rPr>
                  <w:rFonts w:ascii="Century Gothic" w:hAnsi="Century Gothic"/>
                </w:rPr>
                <w:alias w:val="Reviewed By:"/>
                <w:tag w:val="Reviewed By:"/>
                <w:id w:val="-989627547"/>
                <w:placeholder>
                  <w:docPart w:val="2DDFB3D66C1545DBAA2CCB14A9720CF2"/>
                </w:placeholder>
                <w:temporary/>
                <w:showingPlcHdr/>
                <w15:appearance w15:val="hidden"/>
              </w:sdtPr>
              <w:sdtEndPr/>
              <w:sdtContent>
                <w:r w:rsidR="008A6F05" w:rsidRPr="00351F54">
                  <w:rPr>
                    <w:rFonts w:ascii="Century Gothic" w:hAnsi="Century Gothic"/>
                  </w:rPr>
                  <w:t>Reviewed By</w:t>
                </w:r>
              </w:sdtContent>
            </w:sdt>
            <w:r w:rsidR="008A6F05" w:rsidRPr="00351F54">
              <w:rPr>
                <w:rFonts w:ascii="Century Gothic" w:hAnsi="Century Gothic"/>
              </w:rPr>
              <w:t>:</w:t>
            </w:r>
          </w:p>
        </w:tc>
        <w:sdt>
          <w:sdtPr>
            <w:rPr>
              <w:rFonts w:ascii="Century Gothic" w:hAnsi="Century Gothic"/>
            </w:rPr>
            <w:alias w:val="Enter reviewer name:"/>
            <w:tag w:val="Enter reviewer name:"/>
            <w:id w:val="96767532"/>
            <w:placeholder>
              <w:docPart w:val="2E0ADC5006EC41DB816381EFEAB33A8E"/>
            </w:placeholder>
            <w:temporary/>
            <w:showingPlcHdr/>
            <w15:appearance w15:val="hidden"/>
          </w:sdtPr>
          <w:sdtEndPr/>
          <w:sdtContent>
            <w:tc>
              <w:tcPr>
                <w:tcW w:w="2823" w:type="dxa"/>
                <w:tcBorders>
                  <w:top w:val="nil"/>
                </w:tcBorders>
              </w:tcPr>
              <w:p w14:paraId="0E84D1E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tcBorders>
              <w:top w:val="nil"/>
            </w:tcBorders>
            <w:shd w:val="clear" w:color="auto" w:fill="D9D9D9" w:themeFill="background1" w:themeFillShade="D9"/>
          </w:tcPr>
          <w:p w14:paraId="1875212D" w14:textId="77777777" w:rsidR="000C2633" w:rsidRPr="00351F54" w:rsidRDefault="0072540E" w:rsidP="00973885">
            <w:pPr>
              <w:spacing w:after="0"/>
              <w:rPr>
                <w:rFonts w:ascii="Century Gothic" w:hAnsi="Century Gothic"/>
              </w:rPr>
            </w:pPr>
            <w:sdt>
              <w:sdtPr>
                <w:rPr>
                  <w:rFonts w:ascii="Century Gothic" w:hAnsi="Century Gothic"/>
                </w:rPr>
                <w:alias w:val="Date:"/>
                <w:tag w:val="Date:"/>
                <w:id w:val="-895658618"/>
                <w:placeholder>
                  <w:docPart w:val="50DC66DE3F70406CAC85DB3BB8300007"/>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1174694007"/>
            <w:placeholder>
              <w:docPart w:val="9D0D6FF3AECC4A61A05B93007C6140B8"/>
            </w:placeholder>
            <w:temporary/>
            <w:showingPlcHdr/>
            <w15:appearance w15:val="hidden"/>
          </w:sdtPr>
          <w:sdtEndPr/>
          <w:sdtContent>
            <w:tc>
              <w:tcPr>
                <w:tcW w:w="2976" w:type="dxa"/>
                <w:tcBorders>
                  <w:top w:val="nil"/>
                </w:tcBorders>
              </w:tcPr>
              <w:p w14:paraId="60866CCC"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0F6E06AF" w14:textId="77777777" w:rsidTr="00351F54">
        <w:tc>
          <w:tcPr>
            <w:tcW w:w="2122" w:type="dxa"/>
            <w:shd w:val="clear" w:color="auto" w:fill="D9D9D9" w:themeFill="background1" w:themeFillShade="D9"/>
          </w:tcPr>
          <w:p w14:paraId="0C332C7F" w14:textId="77777777" w:rsidR="000C2633" w:rsidRPr="00351F54" w:rsidRDefault="0072540E" w:rsidP="00973885">
            <w:pPr>
              <w:spacing w:after="0"/>
              <w:rPr>
                <w:rFonts w:ascii="Century Gothic" w:hAnsi="Century Gothic"/>
              </w:rPr>
            </w:pPr>
            <w:sdt>
              <w:sdtPr>
                <w:rPr>
                  <w:rFonts w:ascii="Century Gothic" w:hAnsi="Century Gothic"/>
                </w:rPr>
                <w:alias w:val="Approved By:"/>
                <w:tag w:val="Approved By:"/>
                <w:id w:val="550121496"/>
                <w:placeholder>
                  <w:docPart w:val="AD3C514E849B49A79CCEAC3D603E4F1C"/>
                </w:placeholder>
                <w:temporary/>
                <w:showingPlcHdr/>
                <w15:appearance w15:val="hidden"/>
              </w:sdtPr>
              <w:sdtEndPr/>
              <w:sdtContent>
                <w:r w:rsidR="008A6F05" w:rsidRPr="00351F54">
                  <w:rPr>
                    <w:rFonts w:ascii="Century Gothic" w:hAnsi="Century Gothic"/>
                  </w:rPr>
                  <w:t>Approved By</w:t>
                </w:r>
              </w:sdtContent>
            </w:sdt>
            <w:r w:rsidR="008A6F05" w:rsidRPr="00351F54">
              <w:rPr>
                <w:rFonts w:ascii="Century Gothic" w:hAnsi="Century Gothic"/>
              </w:rPr>
              <w:t>:</w:t>
            </w:r>
          </w:p>
        </w:tc>
        <w:sdt>
          <w:sdtPr>
            <w:rPr>
              <w:rFonts w:ascii="Century Gothic" w:hAnsi="Century Gothic"/>
            </w:rPr>
            <w:alias w:val="Enter approver name:"/>
            <w:tag w:val="Enter approver name:"/>
            <w:id w:val="1694192981"/>
            <w:placeholder>
              <w:docPart w:val="1437D64C4D024200AD46A4F14686E630"/>
            </w:placeholder>
            <w:temporary/>
            <w:showingPlcHdr/>
            <w15:appearance w15:val="hidden"/>
          </w:sdtPr>
          <w:sdtEndPr/>
          <w:sdtContent>
            <w:tc>
              <w:tcPr>
                <w:tcW w:w="2823" w:type="dxa"/>
              </w:tcPr>
              <w:p w14:paraId="223EC840"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5D94F6FF" w14:textId="77777777" w:rsidR="000C2633" w:rsidRPr="00351F54" w:rsidRDefault="0072540E" w:rsidP="00973885">
            <w:pPr>
              <w:spacing w:after="0"/>
              <w:rPr>
                <w:rFonts w:ascii="Century Gothic" w:hAnsi="Century Gothic"/>
              </w:rPr>
            </w:pPr>
            <w:sdt>
              <w:sdtPr>
                <w:rPr>
                  <w:rFonts w:ascii="Century Gothic" w:hAnsi="Century Gothic"/>
                </w:rPr>
                <w:alias w:val="Date:"/>
                <w:tag w:val="Date:"/>
                <w:id w:val="1405646853"/>
                <w:placeholder>
                  <w:docPart w:val="7A6312DC58744E75BF92FC2AB3A81BBE"/>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488715492"/>
            <w:placeholder>
              <w:docPart w:val="082D9DE1998747F69E300B216DE20697"/>
            </w:placeholder>
            <w:temporary/>
            <w:showingPlcHdr/>
            <w15:appearance w15:val="hidden"/>
          </w:sdtPr>
          <w:sdtEndPr/>
          <w:sdtContent>
            <w:tc>
              <w:tcPr>
                <w:tcW w:w="2976" w:type="dxa"/>
              </w:tcPr>
              <w:p w14:paraId="36D473DF"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5B8CFD47" w14:textId="77777777" w:rsidTr="00351F54">
        <w:tc>
          <w:tcPr>
            <w:tcW w:w="2122" w:type="dxa"/>
            <w:shd w:val="clear" w:color="auto" w:fill="D9D9D9" w:themeFill="background1" w:themeFillShade="D9"/>
          </w:tcPr>
          <w:p w14:paraId="0B0324CB" w14:textId="77777777" w:rsidR="000C2633" w:rsidRPr="00351F54" w:rsidRDefault="0072540E" w:rsidP="00973885">
            <w:pPr>
              <w:spacing w:after="0"/>
              <w:rPr>
                <w:rFonts w:ascii="Century Gothic" w:hAnsi="Century Gothic"/>
              </w:rPr>
            </w:pPr>
            <w:sdt>
              <w:sdtPr>
                <w:rPr>
                  <w:rFonts w:ascii="Century Gothic" w:hAnsi="Century Gothic"/>
                </w:rPr>
                <w:alias w:val="Last Updated By:"/>
                <w:tag w:val="Last Updated By:"/>
                <w:id w:val="1088044937"/>
                <w:placeholder>
                  <w:docPart w:val="EB5C8FE1343244159A811E2F65A1397E"/>
                </w:placeholder>
                <w:temporary/>
                <w:showingPlcHdr/>
                <w15:appearance w15:val="hidden"/>
              </w:sdtPr>
              <w:sdtEndPr/>
              <w:sdtContent>
                <w:r w:rsidR="008A6F05" w:rsidRPr="00351F54">
                  <w:rPr>
                    <w:rFonts w:ascii="Century Gothic" w:hAnsi="Century Gothic"/>
                  </w:rPr>
                  <w:t>Last Updated By</w:t>
                </w:r>
              </w:sdtContent>
            </w:sdt>
            <w:r w:rsidR="008A6F05" w:rsidRPr="00351F54">
              <w:rPr>
                <w:rFonts w:ascii="Century Gothic" w:hAnsi="Century Gothic"/>
              </w:rPr>
              <w:t>:</w:t>
            </w:r>
          </w:p>
        </w:tc>
        <w:sdt>
          <w:sdtPr>
            <w:rPr>
              <w:rFonts w:ascii="Century Gothic" w:hAnsi="Century Gothic"/>
            </w:rPr>
            <w:alias w:val="Enter name:"/>
            <w:tag w:val="Enter name:"/>
            <w:id w:val="-287055422"/>
            <w:placeholder>
              <w:docPart w:val="907C2D719D4046348CF1413726F3E991"/>
            </w:placeholder>
            <w:temporary/>
            <w:showingPlcHdr/>
            <w15:appearance w15:val="hidden"/>
          </w:sdtPr>
          <w:sdtEndPr/>
          <w:sdtContent>
            <w:tc>
              <w:tcPr>
                <w:tcW w:w="2823" w:type="dxa"/>
              </w:tcPr>
              <w:p w14:paraId="12A7429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35B228DE" w14:textId="77777777" w:rsidR="000C2633" w:rsidRPr="00351F54" w:rsidRDefault="0072540E" w:rsidP="00973885">
            <w:pPr>
              <w:spacing w:after="0"/>
              <w:rPr>
                <w:rFonts w:ascii="Century Gothic" w:hAnsi="Century Gothic"/>
              </w:rPr>
            </w:pPr>
            <w:sdt>
              <w:sdtPr>
                <w:rPr>
                  <w:rFonts w:ascii="Century Gothic" w:hAnsi="Century Gothic"/>
                </w:rPr>
                <w:alias w:val="Date/Time:"/>
                <w:tag w:val="Date/Time:"/>
                <w:id w:val="-1114593219"/>
                <w:placeholder>
                  <w:docPart w:val="57EAD671486D4D2FB7E647DE29454C7D"/>
                </w:placeholder>
                <w:temporary/>
                <w:showingPlcHdr/>
                <w15:appearance w15:val="hidden"/>
              </w:sdtPr>
              <w:sdtEndPr/>
              <w:sdtContent>
                <w:r w:rsidR="008A6F05" w:rsidRPr="00351F54">
                  <w:rPr>
                    <w:rFonts w:ascii="Century Gothic" w:hAnsi="Century Gothic"/>
                  </w:rPr>
                  <w:t>Date/Time</w:t>
                </w:r>
              </w:sdtContent>
            </w:sdt>
            <w:r w:rsidR="008A6F05" w:rsidRPr="00351F54">
              <w:rPr>
                <w:rFonts w:ascii="Century Gothic" w:hAnsi="Century Gothic"/>
              </w:rPr>
              <w:t>:</w:t>
            </w:r>
          </w:p>
        </w:tc>
        <w:sdt>
          <w:sdtPr>
            <w:rPr>
              <w:rFonts w:ascii="Century Gothic" w:hAnsi="Century Gothic"/>
            </w:rPr>
            <w:alias w:val="Enter date/time:"/>
            <w:tag w:val="Enter date/time:"/>
            <w:id w:val="-379013863"/>
            <w:placeholder>
              <w:docPart w:val="A0CCC65A696446348283C7B17657EDB2"/>
            </w:placeholder>
            <w:temporary/>
            <w:showingPlcHdr/>
            <w15:appearance w15:val="hidden"/>
          </w:sdtPr>
          <w:sdtEndPr/>
          <w:sdtContent>
            <w:tc>
              <w:tcPr>
                <w:tcW w:w="2976" w:type="dxa"/>
              </w:tcPr>
              <w:p w14:paraId="0ED6A538" w14:textId="77777777" w:rsidR="000C2633" w:rsidRPr="00351F54" w:rsidRDefault="008A6F05" w:rsidP="00973885">
                <w:pPr>
                  <w:spacing w:after="0"/>
                  <w:rPr>
                    <w:rFonts w:ascii="Century Gothic" w:hAnsi="Century Gothic"/>
                  </w:rPr>
                </w:pPr>
                <w:r w:rsidRPr="00351F54">
                  <w:rPr>
                    <w:rFonts w:ascii="Century Gothic" w:hAnsi="Century Gothic"/>
                  </w:rPr>
                  <w:t>Date/Time</w:t>
                </w:r>
              </w:p>
            </w:tc>
          </w:sdtContent>
        </w:sdt>
      </w:tr>
    </w:tbl>
    <w:p w14:paraId="4ADD85E0" w14:textId="77777777" w:rsidR="008A6F05" w:rsidRPr="00351F54" w:rsidRDefault="008A6F05" w:rsidP="00973885">
      <w:pPr>
        <w:spacing w:after="0"/>
        <w:rPr>
          <w:rFonts w:ascii="Century Gothic" w:hAnsi="Century Gothic"/>
        </w:rPr>
      </w:pPr>
    </w:p>
    <w:sectPr w:rsidR="008A6F05" w:rsidRPr="00351F54" w:rsidSect="00351F54">
      <w:headerReference w:type="default" r:id="rId9"/>
      <w:footerReference w:type="default" r:id="rId10"/>
      <w:headerReference w:type="first" r:id="rId11"/>
      <w:footerReference w:type="first" r:id="rId12"/>
      <w:pgSz w:w="12240" w:h="15840"/>
      <w:pgMar w:top="1366" w:right="1440" w:bottom="851" w:left="1440"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590F2" w14:textId="77777777" w:rsidR="0072540E" w:rsidRDefault="0072540E">
      <w:pPr>
        <w:spacing w:before="0" w:after="0"/>
      </w:pPr>
      <w:r>
        <w:separator/>
      </w:r>
    </w:p>
  </w:endnote>
  <w:endnote w:type="continuationSeparator" w:id="0">
    <w:p w14:paraId="30C7D31C" w14:textId="77777777" w:rsidR="0072540E" w:rsidRDefault="007254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648982"/>
      <w:docPartObj>
        <w:docPartGallery w:val="Page Numbers (Bottom of Page)"/>
        <w:docPartUnique/>
      </w:docPartObj>
    </w:sdtPr>
    <w:sdtEndPr/>
    <w:sdtContent>
      <w:sdt>
        <w:sdtPr>
          <w:id w:val="-1705238520"/>
          <w:docPartObj>
            <w:docPartGallery w:val="Page Numbers (Top of Page)"/>
            <w:docPartUnique/>
          </w:docPartObj>
        </w:sdtPr>
        <w:sdtEndPr/>
        <w:sdtContent>
          <w:p w14:paraId="51C12AB1" w14:textId="7717A509" w:rsidR="00860EF6" w:rsidRDefault="00860EF6" w:rsidP="00860EF6">
            <w:pPr>
              <w:pStyle w:val="Footer"/>
              <w:ind w:left="6480" w:firstLine="7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68F866" w14:textId="283343EA" w:rsidR="000C2633" w:rsidRDefault="000C263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3583"/>
      <w:docPartObj>
        <w:docPartGallery w:val="Page Numbers (Bottom of Page)"/>
        <w:docPartUnique/>
      </w:docPartObj>
    </w:sdtPr>
    <w:sdtEndPr/>
    <w:sdtContent>
      <w:sdt>
        <w:sdtPr>
          <w:id w:val="-1769616900"/>
          <w:docPartObj>
            <w:docPartGallery w:val="Page Numbers (Top of Page)"/>
            <w:docPartUnique/>
          </w:docPartObj>
        </w:sdtPr>
        <w:sdtEndPr/>
        <w:sdtContent>
          <w:p w14:paraId="46A6D4E8" w14:textId="5C387219" w:rsidR="00860EF6" w:rsidRDefault="00860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6E11A0" w14:textId="77777777" w:rsidR="00860EF6" w:rsidRDefault="00860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F64AA" w14:textId="77777777" w:rsidR="0072540E" w:rsidRDefault="0072540E">
      <w:pPr>
        <w:spacing w:before="0" w:after="0"/>
      </w:pPr>
      <w:r>
        <w:separator/>
      </w:r>
    </w:p>
  </w:footnote>
  <w:footnote w:type="continuationSeparator" w:id="0">
    <w:p w14:paraId="091C26F4" w14:textId="77777777" w:rsidR="0072540E" w:rsidRDefault="0072540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8193"/>
    </w:tblGrid>
    <w:tr w:rsidR="00860EF6" w:rsidRPr="00525E1F" w14:paraId="7310764E" w14:textId="77777777" w:rsidTr="00351F54">
      <w:tc>
        <w:tcPr>
          <w:tcW w:w="1157" w:type="dxa"/>
          <w:vAlign w:val="center"/>
        </w:tcPr>
        <w:p w14:paraId="3A3BEECC" w14:textId="0D89FD95" w:rsidR="00860EF6" w:rsidRPr="00860EF6" w:rsidRDefault="00860EF6" w:rsidP="00860EF6">
          <w:pPr>
            <w:pStyle w:val="Header"/>
            <w:jc w:val="left"/>
            <w:rPr>
              <w:sz w:val="16"/>
              <w:szCs w:val="16"/>
            </w:rPr>
          </w:pPr>
          <w:r w:rsidRPr="00860EF6">
            <w:rPr>
              <w:noProof/>
              <w:sz w:val="16"/>
              <w:szCs w:val="16"/>
            </w:rPr>
            <w:drawing>
              <wp:inline distT="0" distB="0" distL="0" distR="0" wp14:anchorId="56C05210" wp14:editId="4BAFD603">
                <wp:extent cx="597913" cy="577596"/>
                <wp:effectExtent l="0" t="0" r="0" b="0"/>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615359" cy="594449"/>
                        </a:xfrm>
                        <a:prstGeom prst="rect">
                          <a:avLst/>
                        </a:prstGeom>
                      </pic:spPr>
                    </pic:pic>
                  </a:graphicData>
                </a:graphic>
              </wp:inline>
            </w:drawing>
          </w:r>
        </w:p>
      </w:tc>
      <w:tc>
        <w:tcPr>
          <w:tcW w:w="8193" w:type="dxa"/>
          <w:vAlign w:val="center"/>
        </w:tcPr>
        <w:p w14:paraId="2844D0F1" w14:textId="4B564E8B" w:rsidR="00860EF6" w:rsidRPr="00525E1F" w:rsidRDefault="00351F54" w:rsidP="00351F54">
          <w:pPr>
            <w:pStyle w:val="Header"/>
            <w:jc w:val="left"/>
            <w:rPr>
              <w:rFonts w:ascii="Century Gothic" w:hAnsi="Century Gothic"/>
              <w:sz w:val="24"/>
              <w:szCs w:val="24"/>
            </w:rPr>
          </w:pPr>
          <w:r w:rsidRPr="00525E1F">
            <w:rPr>
              <w:rFonts w:ascii="Century Gothic" w:hAnsi="Century Gothic"/>
              <w:sz w:val="24"/>
              <w:szCs w:val="24"/>
            </w:rPr>
            <w:t xml:space="preserve">G6 Internet Explorers Team – Group Project </w:t>
          </w:r>
          <w:r w:rsidR="00525E1F">
            <w:rPr>
              <w:rFonts w:ascii="Century Gothic" w:hAnsi="Century Gothic"/>
              <w:sz w:val="24"/>
              <w:szCs w:val="24"/>
            </w:rPr>
            <w:t>Position</w:t>
          </w:r>
          <w:r w:rsidRPr="00525E1F">
            <w:rPr>
              <w:rFonts w:ascii="Century Gothic" w:hAnsi="Century Gothic"/>
              <w:sz w:val="24"/>
              <w:szCs w:val="24"/>
            </w:rPr>
            <w:t xml:space="preserve"> Description</w:t>
          </w:r>
        </w:p>
      </w:tc>
    </w:tr>
  </w:tbl>
  <w:p w14:paraId="105C024B" w14:textId="77777777" w:rsidR="00860EF6" w:rsidRPr="00351F54" w:rsidRDefault="00860EF6" w:rsidP="00351F54">
    <w:pPr>
      <w:pStyle w:val="Header"/>
      <w:jc w:val="left"/>
      <w:rPr>
        <w:rFonts w:ascii="Century Gothic" w:hAnsi="Century Gothic"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129"/>
      <w:gridCol w:w="8221"/>
    </w:tblGrid>
    <w:tr w:rsidR="00860EF6" w14:paraId="6AC38BEC" w14:textId="77777777" w:rsidTr="00860EF6">
      <w:tc>
        <w:tcPr>
          <w:tcW w:w="1129" w:type="dxa"/>
        </w:tcPr>
        <w:p w14:paraId="5E68BFE3" w14:textId="0D2E1217" w:rsidR="00860EF6" w:rsidRDefault="00860EF6" w:rsidP="00860EF6">
          <w:pPr>
            <w:rPr>
              <w:rFonts w:ascii="Century Gothic" w:hAnsi="Century Gothic"/>
              <w:sz w:val="22"/>
              <w:szCs w:val="22"/>
            </w:rPr>
          </w:pPr>
          <w:r>
            <w:rPr>
              <w:rFonts w:ascii="Century Gothic" w:hAnsi="Century Gothic"/>
              <w:noProof/>
              <w:sz w:val="22"/>
              <w:szCs w:val="22"/>
            </w:rPr>
            <w:drawing>
              <wp:inline distT="0" distB="0" distL="0" distR="0" wp14:anchorId="3B78BA06" wp14:editId="2DD29F17">
                <wp:extent cx="566928" cy="547663"/>
                <wp:effectExtent l="0" t="0" r="5080" b="5080"/>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584715" cy="564846"/>
                        </a:xfrm>
                        <a:prstGeom prst="rect">
                          <a:avLst/>
                        </a:prstGeom>
                      </pic:spPr>
                    </pic:pic>
                  </a:graphicData>
                </a:graphic>
              </wp:inline>
            </w:drawing>
          </w:r>
        </w:p>
      </w:tc>
      <w:tc>
        <w:tcPr>
          <w:tcW w:w="8221" w:type="dxa"/>
          <w:vAlign w:val="center"/>
        </w:tcPr>
        <w:p w14:paraId="73965EE6" w14:textId="2D2FBACA" w:rsidR="00860EF6" w:rsidRPr="00860EF6" w:rsidRDefault="00860EF6" w:rsidP="00860EF6">
          <w:pPr>
            <w:rPr>
              <w:rFonts w:ascii="Century Gothic" w:hAnsi="Century Gothic"/>
              <w:b/>
              <w:bCs/>
              <w:sz w:val="22"/>
              <w:szCs w:val="22"/>
            </w:rPr>
          </w:pPr>
          <w:r w:rsidRPr="00860EF6">
            <w:rPr>
              <w:rFonts w:ascii="Century Gothic" w:hAnsi="Century Gothic"/>
              <w:b/>
              <w:bCs/>
              <w:sz w:val="22"/>
              <w:szCs w:val="22"/>
            </w:rPr>
            <w:t>G6 Internet Explorers Team – Project Job Descriptions</w:t>
          </w:r>
        </w:p>
      </w:tc>
    </w:tr>
  </w:tbl>
  <w:p w14:paraId="3B7E53D8" w14:textId="12AAC1E1" w:rsidR="000C2633" w:rsidRPr="00860EF6" w:rsidRDefault="000C2633" w:rsidP="00860EF6">
    <w:pPr>
      <w:rPr>
        <w:rFonts w:ascii="Century Gothic" w:hAnsi="Century 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A4CEA"/>
    <w:multiLevelType w:val="multilevel"/>
    <w:tmpl w:val="F1D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A4DF6"/>
    <w:multiLevelType w:val="multilevel"/>
    <w:tmpl w:val="3E1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616A9"/>
    <w:multiLevelType w:val="multilevel"/>
    <w:tmpl w:val="12F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E1DA6"/>
    <w:multiLevelType w:val="multilevel"/>
    <w:tmpl w:val="672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B023A"/>
    <w:multiLevelType w:val="multilevel"/>
    <w:tmpl w:val="E070E4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F6"/>
    <w:rsid w:val="000C2633"/>
    <w:rsid w:val="001A40E4"/>
    <w:rsid w:val="001B2073"/>
    <w:rsid w:val="001C09BA"/>
    <w:rsid w:val="001E59CF"/>
    <w:rsid w:val="002328B6"/>
    <w:rsid w:val="002F1DBC"/>
    <w:rsid w:val="003241AA"/>
    <w:rsid w:val="00342CDD"/>
    <w:rsid w:val="00351F54"/>
    <w:rsid w:val="00363A6A"/>
    <w:rsid w:val="004E1A15"/>
    <w:rsid w:val="00521A90"/>
    <w:rsid w:val="00525E1F"/>
    <w:rsid w:val="005443BE"/>
    <w:rsid w:val="005E3543"/>
    <w:rsid w:val="006047C3"/>
    <w:rsid w:val="006228EE"/>
    <w:rsid w:val="00635407"/>
    <w:rsid w:val="0066002F"/>
    <w:rsid w:val="006A0C25"/>
    <w:rsid w:val="006F6B60"/>
    <w:rsid w:val="0072540E"/>
    <w:rsid w:val="00741527"/>
    <w:rsid w:val="00761239"/>
    <w:rsid w:val="00795023"/>
    <w:rsid w:val="00802707"/>
    <w:rsid w:val="008156CB"/>
    <w:rsid w:val="008527F0"/>
    <w:rsid w:val="00860EF6"/>
    <w:rsid w:val="008A6F05"/>
    <w:rsid w:val="008C0550"/>
    <w:rsid w:val="009541C6"/>
    <w:rsid w:val="00973885"/>
    <w:rsid w:val="00991989"/>
    <w:rsid w:val="009C7DE8"/>
    <w:rsid w:val="00A63436"/>
    <w:rsid w:val="00A670F2"/>
    <w:rsid w:val="00AF05A1"/>
    <w:rsid w:val="00B42047"/>
    <w:rsid w:val="00B8392C"/>
    <w:rsid w:val="00BC7D19"/>
    <w:rsid w:val="00C07439"/>
    <w:rsid w:val="00C1476C"/>
    <w:rsid w:val="00C26D0F"/>
    <w:rsid w:val="00C5493D"/>
    <w:rsid w:val="00C97885"/>
    <w:rsid w:val="00CA1C12"/>
    <w:rsid w:val="00CA7DE2"/>
    <w:rsid w:val="00D3426F"/>
    <w:rsid w:val="00D7348B"/>
    <w:rsid w:val="00DA2EA0"/>
    <w:rsid w:val="00E00E9F"/>
    <w:rsid w:val="00E553AA"/>
    <w:rsid w:val="00EA0EB4"/>
    <w:rsid w:val="00F37398"/>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455F2"/>
  <w15:chartTrackingRefBased/>
  <w15:docId w15:val="{39DA1B7C-1105-4F3B-9252-8564C601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40E4"/>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1A40E4"/>
    <w:rPr>
      <w:b/>
      <w:bCs/>
      <w:caps w:val="0"/>
      <w:smallCaps/>
      <w:color w:val="365F91" w:themeColor="accent1" w:themeShade="BF"/>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1A40E4"/>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semiHidden/>
    <w:unhideWhenUsed/>
    <w:qFormat/>
    <w:rsid w:val="001A40E4"/>
    <w:rPr>
      <w:i/>
      <w:iCs/>
      <w:color w:val="365F91" w:themeColor="accent1" w:themeShade="BF"/>
    </w:rPr>
  </w:style>
  <w:style w:type="paragraph" w:styleId="IntenseQuote">
    <w:name w:val="Intense Quote"/>
    <w:basedOn w:val="Normal"/>
    <w:next w:val="Normal"/>
    <w:link w:val="IntenseQuote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A40E4"/>
    <w:rPr>
      <w:i/>
      <w:iCs/>
      <w:color w:val="365F91" w:themeColor="accent1" w:themeShade="BF"/>
    </w:rPr>
  </w:style>
  <w:style w:type="paragraph" w:styleId="BlockText">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DefaultParagraphFont"/>
    <w:uiPriority w:val="99"/>
    <w:semiHidden/>
    <w:unhideWhenUsed/>
    <w:rsid w:val="001A40E4"/>
    <w:rPr>
      <w:color w:val="595959" w:themeColor="text1" w:themeTint="A6"/>
      <w:shd w:val="clear" w:color="auto" w:fill="E6E6E6"/>
    </w:rPr>
  </w:style>
  <w:style w:type="paragraph" w:styleId="Captio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Emphasis">
    <w:name w:val="Emphasis"/>
    <w:basedOn w:val="DefaultParagraphFont"/>
    <w:uiPriority w:val="20"/>
    <w:semiHidden/>
    <w:unhideWhenUsed/>
    <w:qFormat/>
    <w:rsid w:val="005443BE"/>
    <w:rPr>
      <w:i/>
      <w:iCs/>
    </w:rPr>
  </w:style>
  <w:style w:type="character" w:customStyle="1" w:styleId="Heading6Char">
    <w:name w:val="Heading 6 Char"/>
    <w:basedOn w:val="DefaultParagraphFont"/>
    <w:link w:val="Heading6"/>
    <w:uiPriority w:val="9"/>
    <w:semiHidden/>
    <w:rsid w:val="005443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443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unhideWhenUsed/>
    <w:qFormat/>
    <w:rsid w:val="005443BE"/>
    <w:pPr>
      <w:ind w:left="720"/>
      <w:contextualSpacing/>
    </w:pPr>
  </w:style>
  <w:style w:type="paragraph" w:styleId="Quote">
    <w:name w:val="Quote"/>
    <w:basedOn w:val="Normal"/>
    <w:next w:val="Normal"/>
    <w:link w:val="QuoteChar"/>
    <w:uiPriority w:val="29"/>
    <w:semiHidden/>
    <w:unhideWhenUsed/>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443BE"/>
    <w:rPr>
      <w:i/>
      <w:iCs/>
      <w:color w:val="404040" w:themeColor="text1" w:themeTint="BF"/>
    </w:rPr>
  </w:style>
  <w:style w:type="character" w:styleId="Strong">
    <w:name w:val="Strong"/>
    <w:basedOn w:val="DefaultParagraphFont"/>
    <w:uiPriority w:val="22"/>
    <w:semiHidden/>
    <w:unhideWhenUsed/>
    <w:qFormat/>
    <w:rsid w:val="005443BE"/>
    <w:rPr>
      <w:b/>
      <w:bCs/>
    </w:rPr>
  </w:style>
  <w:style w:type="paragraph" w:styleId="Subtitle">
    <w:name w:val="Subtitle"/>
    <w:basedOn w:val="Normal"/>
    <w:next w:val="Normal"/>
    <w:link w:val="Subtitle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5443BE"/>
    <w:rPr>
      <w:color w:val="5A5A5A" w:themeColor="text1" w:themeTint="A5"/>
      <w:spacing w:val="15"/>
      <w:sz w:val="22"/>
      <w:szCs w:val="22"/>
    </w:rPr>
  </w:style>
  <w:style w:type="character" w:styleId="SubtleEmphasis">
    <w:name w:val="Subtle Emphasis"/>
    <w:basedOn w:val="DefaultParagraphFont"/>
    <w:uiPriority w:val="19"/>
    <w:semiHidden/>
    <w:unhideWhenUsed/>
    <w:qFormat/>
    <w:rsid w:val="005443BE"/>
    <w:rPr>
      <w:i/>
      <w:iCs/>
      <w:color w:val="404040" w:themeColor="text1" w:themeTint="BF"/>
    </w:rPr>
  </w:style>
  <w:style w:type="character" w:styleId="SubtleReference">
    <w:name w:val="Subtle Reference"/>
    <w:basedOn w:val="DefaultParagraphFont"/>
    <w:uiPriority w:val="31"/>
    <w:semiHidden/>
    <w:unhideWhenUsed/>
    <w:qFormat/>
    <w:rsid w:val="005443BE"/>
    <w:rPr>
      <w:smallCaps/>
      <w:color w:val="5A5A5A" w:themeColor="text1" w:themeTint="A5"/>
    </w:rPr>
  </w:style>
  <w:style w:type="paragraph" w:styleId="Title">
    <w:name w:val="Title"/>
    <w:basedOn w:val="Normal"/>
    <w:next w:val="Normal"/>
    <w:link w:val="Title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443BE"/>
    <w:rPr>
      <w:rFonts w:asciiTheme="majorHAnsi" w:eastAsiaTheme="majorEastAsia" w:hAnsiTheme="majorHAnsi" w:cstheme="majorBidi"/>
      <w:spacing w:val="-10"/>
      <w:kern w:val="28"/>
      <w:sz w:val="56"/>
      <w:szCs w:val="56"/>
    </w:rPr>
  </w:style>
  <w:style w:type="paragraph" w:customStyle="1" w:styleId="paragraph">
    <w:name w:val="paragraph"/>
    <w:basedOn w:val="Normal"/>
    <w:rsid w:val="00AF05A1"/>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AF05A1"/>
  </w:style>
  <w:style w:type="character" w:customStyle="1" w:styleId="eop">
    <w:name w:val="eop"/>
    <w:basedOn w:val="DefaultParagraphFont"/>
    <w:rsid w:val="00AF0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6908">
      <w:bodyDiv w:val="1"/>
      <w:marLeft w:val="0"/>
      <w:marRight w:val="0"/>
      <w:marTop w:val="0"/>
      <w:marBottom w:val="0"/>
      <w:divBdr>
        <w:top w:val="none" w:sz="0" w:space="0" w:color="auto"/>
        <w:left w:val="none" w:sz="0" w:space="0" w:color="auto"/>
        <w:bottom w:val="none" w:sz="0" w:space="0" w:color="auto"/>
        <w:right w:val="none" w:sz="0" w:space="0" w:color="auto"/>
      </w:divBdr>
    </w:div>
    <w:div w:id="887649251">
      <w:bodyDiv w:val="1"/>
      <w:marLeft w:val="0"/>
      <w:marRight w:val="0"/>
      <w:marTop w:val="0"/>
      <w:marBottom w:val="0"/>
      <w:divBdr>
        <w:top w:val="none" w:sz="0" w:space="0" w:color="auto"/>
        <w:left w:val="none" w:sz="0" w:space="0" w:color="auto"/>
        <w:bottom w:val="none" w:sz="0" w:space="0" w:color="auto"/>
        <w:right w:val="none" w:sz="0" w:space="0" w:color="auto"/>
      </w:divBdr>
    </w:div>
    <w:div w:id="1204707493">
      <w:bodyDiv w:val="1"/>
      <w:marLeft w:val="0"/>
      <w:marRight w:val="0"/>
      <w:marTop w:val="0"/>
      <w:marBottom w:val="0"/>
      <w:divBdr>
        <w:top w:val="none" w:sz="0" w:space="0" w:color="auto"/>
        <w:left w:val="none" w:sz="0" w:space="0" w:color="auto"/>
        <w:bottom w:val="none" w:sz="0" w:space="0" w:color="auto"/>
        <w:right w:val="none" w:sz="0" w:space="0" w:color="auto"/>
      </w:divBdr>
    </w:div>
    <w:div w:id="1271547886">
      <w:bodyDiv w:val="1"/>
      <w:marLeft w:val="0"/>
      <w:marRight w:val="0"/>
      <w:marTop w:val="0"/>
      <w:marBottom w:val="0"/>
      <w:divBdr>
        <w:top w:val="none" w:sz="0" w:space="0" w:color="auto"/>
        <w:left w:val="none" w:sz="0" w:space="0" w:color="auto"/>
        <w:bottom w:val="none" w:sz="0" w:space="0" w:color="auto"/>
        <w:right w:val="none" w:sz="0" w:space="0" w:color="auto"/>
      </w:divBdr>
    </w:div>
    <w:div w:id="18959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Packages\Microsoft.Office.Desktop_8wekyb3d8bbwe\LocalCache\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E2F10438BF4052B9157DBF72E5D087"/>
        <w:category>
          <w:name w:val="General"/>
          <w:gallery w:val="placeholder"/>
        </w:category>
        <w:types>
          <w:type w:val="bbPlcHdr"/>
        </w:types>
        <w:behaviors>
          <w:behavior w:val="content"/>
        </w:behaviors>
        <w:guid w:val="{B655A015-900C-496A-A351-A8F8BFE3A737}"/>
      </w:docPartPr>
      <w:docPartBody>
        <w:p w:rsidR="00900A74" w:rsidRDefault="00E64799">
          <w:pPr>
            <w:pStyle w:val="06E2F10438BF4052B9157DBF72E5D087"/>
          </w:pPr>
          <w:r w:rsidRPr="00973885">
            <w:t>Job Category</w:t>
          </w:r>
        </w:p>
      </w:docPartBody>
    </w:docPart>
    <w:docPart>
      <w:docPartPr>
        <w:name w:val="B1A89536A96C43D58D28CC246FDBA2F5"/>
        <w:category>
          <w:name w:val="General"/>
          <w:gallery w:val="placeholder"/>
        </w:category>
        <w:types>
          <w:type w:val="bbPlcHdr"/>
        </w:types>
        <w:behaviors>
          <w:behavior w:val="content"/>
        </w:behaviors>
        <w:guid w:val="{007ABA92-BE9E-4646-9778-488FE9DF5CE1}"/>
      </w:docPartPr>
      <w:docPartBody>
        <w:p w:rsidR="00900A74" w:rsidRDefault="00E64799">
          <w:pPr>
            <w:pStyle w:val="B1A89536A96C43D58D28CC246FDBA2F5"/>
          </w:pPr>
          <w:r w:rsidRPr="00973885">
            <w:t>Position Type</w:t>
          </w:r>
        </w:p>
      </w:docPartBody>
    </w:docPart>
    <w:docPart>
      <w:docPartPr>
        <w:name w:val="06CDF0A491134327A4C0F8E560AFA33D"/>
        <w:category>
          <w:name w:val="General"/>
          <w:gallery w:val="placeholder"/>
        </w:category>
        <w:types>
          <w:type w:val="bbPlcHdr"/>
        </w:types>
        <w:behaviors>
          <w:behavior w:val="content"/>
        </w:behaviors>
        <w:guid w:val="{3FF315E1-01C5-4B36-838E-9B7F2EE435E8}"/>
      </w:docPartPr>
      <w:docPartBody>
        <w:p w:rsidR="00900A74" w:rsidRDefault="00E64799">
          <w:pPr>
            <w:pStyle w:val="06CDF0A491134327A4C0F8E560AFA33D"/>
          </w:pPr>
          <w:r w:rsidRPr="00973885">
            <w:t>Job Description</w:t>
          </w:r>
        </w:p>
      </w:docPartBody>
    </w:docPart>
    <w:docPart>
      <w:docPartPr>
        <w:name w:val="D53B875078224D8D9ACDFE03EB82EA03"/>
        <w:category>
          <w:name w:val="General"/>
          <w:gallery w:val="placeholder"/>
        </w:category>
        <w:types>
          <w:type w:val="bbPlcHdr"/>
        </w:types>
        <w:behaviors>
          <w:behavior w:val="content"/>
        </w:behaviors>
        <w:guid w:val="{502C435A-A311-470B-8407-5BF02224B583}"/>
      </w:docPartPr>
      <w:docPartBody>
        <w:p w:rsidR="00900A74" w:rsidRDefault="00E64799">
          <w:pPr>
            <w:pStyle w:val="D53B875078224D8D9ACDFE03EB82EA03"/>
          </w:pPr>
          <w:r w:rsidRPr="00973885">
            <w:t>Role and Responsibilities</w:t>
          </w:r>
        </w:p>
      </w:docPartBody>
    </w:docPart>
    <w:docPart>
      <w:docPartPr>
        <w:name w:val="26D302A07B3D43AAA4F947A4E8DD7B30"/>
        <w:category>
          <w:name w:val="General"/>
          <w:gallery w:val="placeholder"/>
        </w:category>
        <w:types>
          <w:type w:val="bbPlcHdr"/>
        </w:types>
        <w:behaviors>
          <w:behavior w:val="content"/>
        </w:behaviors>
        <w:guid w:val="{443C564C-B839-4EDA-AB0B-FFE844066894}"/>
      </w:docPartPr>
      <w:docPartBody>
        <w:p w:rsidR="00900A74" w:rsidRDefault="00E64799">
          <w:pPr>
            <w:pStyle w:val="26D302A07B3D43AAA4F947A4E8DD7B30"/>
          </w:pPr>
          <w:r w:rsidRPr="00973885">
            <w:t>Qualifications and Education Requirements</w:t>
          </w:r>
        </w:p>
      </w:docPartBody>
    </w:docPart>
    <w:docPart>
      <w:docPartPr>
        <w:name w:val="B2B8AB0455B4419FB019FB215CB38BE8"/>
        <w:category>
          <w:name w:val="General"/>
          <w:gallery w:val="placeholder"/>
        </w:category>
        <w:types>
          <w:type w:val="bbPlcHdr"/>
        </w:types>
        <w:behaviors>
          <w:behavior w:val="content"/>
        </w:behaviors>
        <w:guid w:val="{83685E54-FCAA-4DA9-8403-A4EAEA1AF8A6}"/>
      </w:docPartPr>
      <w:docPartBody>
        <w:p w:rsidR="00900A74" w:rsidRDefault="00E64799">
          <w:pPr>
            <w:pStyle w:val="B2B8AB0455B4419FB019FB215CB38BE8"/>
          </w:pPr>
          <w:r w:rsidRPr="00973885">
            <w:t>Preferred Skills</w:t>
          </w:r>
        </w:p>
      </w:docPartBody>
    </w:docPart>
    <w:docPart>
      <w:docPartPr>
        <w:name w:val="5CA83575648445CABCE1E8FAA0B8C283"/>
        <w:category>
          <w:name w:val="General"/>
          <w:gallery w:val="placeholder"/>
        </w:category>
        <w:types>
          <w:type w:val="bbPlcHdr"/>
        </w:types>
        <w:behaviors>
          <w:behavior w:val="content"/>
        </w:behaviors>
        <w:guid w:val="{3832FBAF-F28F-4F15-AB18-E25E637E3F6F}"/>
      </w:docPartPr>
      <w:docPartBody>
        <w:p w:rsidR="00900A74" w:rsidRDefault="00E64799">
          <w:pPr>
            <w:pStyle w:val="5CA83575648445CABCE1E8FAA0B8C283"/>
          </w:pPr>
          <w:r w:rsidRPr="00973885">
            <w:t>Additional Notes</w:t>
          </w:r>
        </w:p>
      </w:docPartBody>
    </w:docPart>
    <w:docPart>
      <w:docPartPr>
        <w:name w:val="2DDFB3D66C1545DBAA2CCB14A9720CF2"/>
        <w:category>
          <w:name w:val="General"/>
          <w:gallery w:val="placeholder"/>
        </w:category>
        <w:types>
          <w:type w:val="bbPlcHdr"/>
        </w:types>
        <w:behaviors>
          <w:behavior w:val="content"/>
        </w:behaviors>
        <w:guid w:val="{DFD4E328-0240-4C27-92B7-7CB68EDD13CC}"/>
      </w:docPartPr>
      <w:docPartBody>
        <w:p w:rsidR="00900A74" w:rsidRDefault="00E64799">
          <w:pPr>
            <w:pStyle w:val="2DDFB3D66C1545DBAA2CCB14A9720CF2"/>
          </w:pPr>
          <w:r w:rsidRPr="00973885">
            <w:t>Reviewed By</w:t>
          </w:r>
        </w:p>
      </w:docPartBody>
    </w:docPart>
    <w:docPart>
      <w:docPartPr>
        <w:name w:val="2E0ADC5006EC41DB816381EFEAB33A8E"/>
        <w:category>
          <w:name w:val="General"/>
          <w:gallery w:val="placeholder"/>
        </w:category>
        <w:types>
          <w:type w:val="bbPlcHdr"/>
        </w:types>
        <w:behaviors>
          <w:behavior w:val="content"/>
        </w:behaviors>
        <w:guid w:val="{D6F5F902-320D-473F-AF2C-99A9276AD60C}"/>
      </w:docPartPr>
      <w:docPartBody>
        <w:p w:rsidR="00900A74" w:rsidRDefault="00E64799">
          <w:pPr>
            <w:pStyle w:val="2E0ADC5006EC41DB816381EFEAB33A8E"/>
          </w:pPr>
          <w:r w:rsidRPr="00973885">
            <w:t>Name</w:t>
          </w:r>
        </w:p>
      </w:docPartBody>
    </w:docPart>
    <w:docPart>
      <w:docPartPr>
        <w:name w:val="50DC66DE3F70406CAC85DB3BB8300007"/>
        <w:category>
          <w:name w:val="General"/>
          <w:gallery w:val="placeholder"/>
        </w:category>
        <w:types>
          <w:type w:val="bbPlcHdr"/>
        </w:types>
        <w:behaviors>
          <w:behavior w:val="content"/>
        </w:behaviors>
        <w:guid w:val="{79FE5934-B62E-4B67-A51D-175491FAAACD}"/>
      </w:docPartPr>
      <w:docPartBody>
        <w:p w:rsidR="00900A74" w:rsidRDefault="00E64799">
          <w:pPr>
            <w:pStyle w:val="50DC66DE3F70406CAC85DB3BB8300007"/>
          </w:pPr>
          <w:r w:rsidRPr="00973885">
            <w:t>Date</w:t>
          </w:r>
        </w:p>
      </w:docPartBody>
    </w:docPart>
    <w:docPart>
      <w:docPartPr>
        <w:name w:val="9D0D6FF3AECC4A61A05B93007C6140B8"/>
        <w:category>
          <w:name w:val="General"/>
          <w:gallery w:val="placeholder"/>
        </w:category>
        <w:types>
          <w:type w:val="bbPlcHdr"/>
        </w:types>
        <w:behaviors>
          <w:behavior w:val="content"/>
        </w:behaviors>
        <w:guid w:val="{3261A13B-70AB-4899-8E7A-6DAFC14D6758}"/>
      </w:docPartPr>
      <w:docPartBody>
        <w:p w:rsidR="00900A74" w:rsidRDefault="00E64799">
          <w:pPr>
            <w:pStyle w:val="9D0D6FF3AECC4A61A05B93007C6140B8"/>
          </w:pPr>
          <w:r w:rsidRPr="00973885">
            <w:t>Date</w:t>
          </w:r>
        </w:p>
      </w:docPartBody>
    </w:docPart>
    <w:docPart>
      <w:docPartPr>
        <w:name w:val="AD3C514E849B49A79CCEAC3D603E4F1C"/>
        <w:category>
          <w:name w:val="General"/>
          <w:gallery w:val="placeholder"/>
        </w:category>
        <w:types>
          <w:type w:val="bbPlcHdr"/>
        </w:types>
        <w:behaviors>
          <w:behavior w:val="content"/>
        </w:behaviors>
        <w:guid w:val="{3B96C60E-660C-4E4C-BAEC-BCAC4C481B0A}"/>
      </w:docPartPr>
      <w:docPartBody>
        <w:p w:rsidR="00900A74" w:rsidRDefault="00E64799">
          <w:pPr>
            <w:pStyle w:val="AD3C514E849B49A79CCEAC3D603E4F1C"/>
          </w:pPr>
          <w:r w:rsidRPr="00973885">
            <w:t>Approved By</w:t>
          </w:r>
        </w:p>
      </w:docPartBody>
    </w:docPart>
    <w:docPart>
      <w:docPartPr>
        <w:name w:val="1437D64C4D024200AD46A4F14686E630"/>
        <w:category>
          <w:name w:val="General"/>
          <w:gallery w:val="placeholder"/>
        </w:category>
        <w:types>
          <w:type w:val="bbPlcHdr"/>
        </w:types>
        <w:behaviors>
          <w:behavior w:val="content"/>
        </w:behaviors>
        <w:guid w:val="{EFD43DD9-09B9-4F49-8EFB-D484F39BB1AC}"/>
      </w:docPartPr>
      <w:docPartBody>
        <w:p w:rsidR="00900A74" w:rsidRDefault="00E64799">
          <w:pPr>
            <w:pStyle w:val="1437D64C4D024200AD46A4F14686E630"/>
          </w:pPr>
          <w:r w:rsidRPr="00973885">
            <w:t>Name</w:t>
          </w:r>
        </w:p>
      </w:docPartBody>
    </w:docPart>
    <w:docPart>
      <w:docPartPr>
        <w:name w:val="7A6312DC58744E75BF92FC2AB3A81BBE"/>
        <w:category>
          <w:name w:val="General"/>
          <w:gallery w:val="placeholder"/>
        </w:category>
        <w:types>
          <w:type w:val="bbPlcHdr"/>
        </w:types>
        <w:behaviors>
          <w:behavior w:val="content"/>
        </w:behaviors>
        <w:guid w:val="{C85272CC-9D75-4E64-B563-2EBEE2A67761}"/>
      </w:docPartPr>
      <w:docPartBody>
        <w:p w:rsidR="00900A74" w:rsidRDefault="00E64799">
          <w:pPr>
            <w:pStyle w:val="7A6312DC58744E75BF92FC2AB3A81BBE"/>
          </w:pPr>
          <w:r w:rsidRPr="00973885">
            <w:t>Date</w:t>
          </w:r>
        </w:p>
      </w:docPartBody>
    </w:docPart>
    <w:docPart>
      <w:docPartPr>
        <w:name w:val="082D9DE1998747F69E300B216DE20697"/>
        <w:category>
          <w:name w:val="General"/>
          <w:gallery w:val="placeholder"/>
        </w:category>
        <w:types>
          <w:type w:val="bbPlcHdr"/>
        </w:types>
        <w:behaviors>
          <w:behavior w:val="content"/>
        </w:behaviors>
        <w:guid w:val="{8213F6CF-3ED8-4BA8-82B0-F6E5A01E8A22}"/>
      </w:docPartPr>
      <w:docPartBody>
        <w:p w:rsidR="00900A74" w:rsidRDefault="00E64799">
          <w:pPr>
            <w:pStyle w:val="082D9DE1998747F69E300B216DE20697"/>
          </w:pPr>
          <w:r w:rsidRPr="00973885">
            <w:t>Date</w:t>
          </w:r>
        </w:p>
      </w:docPartBody>
    </w:docPart>
    <w:docPart>
      <w:docPartPr>
        <w:name w:val="EB5C8FE1343244159A811E2F65A1397E"/>
        <w:category>
          <w:name w:val="General"/>
          <w:gallery w:val="placeholder"/>
        </w:category>
        <w:types>
          <w:type w:val="bbPlcHdr"/>
        </w:types>
        <w:behaviors>
          <w:behavior w:val="content"/>
        </w:behaviors>
        <w:guid w:val="{18DB7C23-F614-476C-BCD6-96D7C612D421}"/>
      </w:docPartPr>
      <w:docPartBody>
        <w:p w:rsidR="00900A74" w:rsidRDefault="00E64799">
          <w:pPr>
            <w:pStyle w:val="EB5C8FE1343244159A811E2F65A1397E"/>
          </w:pPr>
          <w:r w:rsidRPr="00973885">
            <w:t>Last Updated By</w:t>
          </w:r>
        </w:p>
      </w:docPartBody>
    </w:docPart>
    <w:docPart>
      <w:docPartPr>
        <w:name w:val="907C2D719D4046348CF1413726F3E991"/>
        <w:category>
          <w:name w:val="General"/>
          <w:gallery w:val="placeholder"/>
        </w:category>
        <w:types>
          <w:type w:val="bbPlcHdr"/>
        </w:types>
        <w:behaviors>
          <w:behavior w:val="content"/>
        </w:behaviors>
        <w:guid w:val="{454EB223-849A-4D76-B128-39B4E52C3909}"/>
      </w:docPartPr>
      <w:docPartBody>
        <w:p w:rsidR="00900A74" w:rsidRDefault="00E64799">
          <w:pPr>
            <w:pStyle w:val="907C2D719D4046348CF1413726F3E991"/>
          </w:pPr>
          <w:r w:rsidRPr="00973885">
            <w:t>Name</w:t>
          </w:r>
        </w:p>
      </w:docPartBody>
    </w:docPart>
    <w:docPart>
      <w:docPartPr>
        <w:name w:val="57EAD671486D4D2FB7E647DE29454C7D"/>
        <w:category>
          <w:name w:val="General"/>
          <w:gallery w:val="placeholder"/>
        </w:category>
        <w:types>
          <w:type w:val="bbPlcHdr"/>
        </w:types>
        <w:behaviors>
          <w:behavior w:val="content"/>
        </w:behaviors>
        <w:guid w:val="{3957DEAD-AD96-4B3B-B9B4-2538417636A0}"/>
      </w:docPartPr>
      <w:docPartBody>
        <w:p w:rsidR="00900A74" w:rsidRDefault="00E64799">
          <w:pPr>
            <w:pStyle w:val="57EAD671486D4D2FB7E647DE29454C7D"/>
          </w:pPr>
          <w:r w:rsidRPr="00973885">
            <w:t>Date/Time</w:t>
          </w:r>
        </w:p>
      </w:docPartBody>
    </w:docPart>
    <w:docPart>
      <w:docPartPr>
        <w:name w:val="A0CCC65A696446348283C7B17657EDB2"/>
        <w:category>
          <w:name w:val="General"/>
          <w:gallery w:val="placeholder"/>
        </w:category>
        <w:types>
          <w:type w:val="bbPlcHdr"/>
        </w:types>
        <w:behaviors>
          <w:behavior w:val="content"/>
        </w:behaviors>
        <w:guid w:val="{B2090AEB-D51A-4219-AF1D-9713290D50EA}"/>
      </w:docPartPr>
      <w:docPartBody>
        <w:p w:rsidR="00900A74" w:rsidRDefault="00E64799">
          <w:pPr>
            <w:pStyle w:val="A0CCC65A696446348283C7B17657EDB2"/>
          </w:pPr>
          <w:r w:rsidRPr="00973885">
            <w:t>Date/Time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9"/>
    <w:rsid w:val="00555619"/>
    <w:rsid w:val="00900A74"/>
    <w:rsid w:val="00E64799"/>
    <w:rsid w:val="00F935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4E483CD314C668BCD17B0AEE807FC">
    <w:name w:val="3A74E483CD314C668BCD17B0AEE807FC"/>
  </w:style>
  <w:style w:type="paragraph" w:customStyle="1" w:styleId="736D0BE315334B21B273D550689C9AE0">
    <w:name w:val="736D0BE315334B21B273D550689C9AE0"/>
  </w:style>
  <w:style w:type="paragraph" w:customStyle="1" w:styleId="06E2F10438BF4052B9157DBF72E5D087">
    <w:name w:val="06E2F10438BF4052B9157DBF72E5D087"/>
  </w:style>
  <w:style w:type="paragraph" w:customStyle="1" w:styleId="E9F7157294194CE9ABD40ACBE28DA6CD">
    <w:name w:val="E9F7157294194CE9ABD40ACBE28DA6CD"/>
  </w:style>
  <w:style w:type="paragraph" w:customStyle="1" w:styleId="46FFEEBAC455472C810D95F45ED8B029">
    <w:name w:val="46FFEEBAC455472C810D95F45ED8B029"/>
  </w:style>
  <w:style w:type="paragraph" w:customStyle="1" w:styleId="5AD4963E3E454F3484839994C609CC1D">
    <w:name w:val="5AD4963E3E454F3484839994C609CC1D"/>
  </w:style>
  <w:style w:type="paragraph" w:customStyle="1" w:styleId="45491EC5B71A4C7EA43A1638A1576BAE">
    <w:name w:val="45491EC5B71A4C7EA43A1638A1576BAE"/>
  </w:style>
  <w:style w:type="paragraph" w:customStyle="1" w:styleId="8625CFF46CAD4F20ABE6AF695228A647">
    <w:name w:val="8625CFF46CAD4F20ABE6AF695228A647"/>
  </w:style>
  <w:style w:type="paragraph" w:customStyle="1" w:styleId="93629A637C4A41F6BFD60D1274E80A33">
    <w:name w:val="93629A637C4A41F6BFD60D1274E80A33"/>
  </w:style>
  <w:style w:type="paragraph" w:customStyle="1" w:styleId="57B1A2E1DA624C7987C25E6E373162DE">
    <w:name w:val="57B1A2E1DA624C7987C25E6E373162DE"/>
  </w:style>
  <w:style w:type="paragraph" w:customStyle="1" w:styleId="D7AC1A595DDE46158EA2E9214530D931">
    <w:name w:val="D7AC1A595DDE46158EA2E9214530D931"/>
  </w:style>
  <w:style w:type="paragraph" w:customStyle="1" w:styleId="C3FB2FF0796F4361B43C6876A572C077">
    <w:name w:val="C3FB2FF0796F4361B43C6876A572C077"/>
  </w:style>
  <w:style w:type="paragraph" w:customStyle="1" w:styleId="B38DB227EB0B414A9AB1E87A61122F38">
    <w:name w:val="B38DB227EB0B414A9AB1E87A61122F38"/>
  </w:style>
  <w:style w:type="paragraph" w:customStyle="1" w:styleId="CEACBA1EFE4B4E6C9BC97D0AD21F216C">
    <w:name w:val="CEACBA1EFE4B4E6C9BC97D0AD21F216C"/>
  </w:style>
  <w:style w:type="paragraph" w:customStyle="1" w:styleId="B1A89536A96C43D58D28CC246FDBA2F5">
    <w:name w:val="B1A89536A96C43D58D28CC246FDBA2F5"/>
  </w:style>
  <w:style w:type="paragraph" w:customStyle="1" w:styleId="ADC878993C06439B9BF06E6BB5B08800">
    <w:name w:val="ADC878993C06439B9BF06E6BB5B08800"/>
  </w:style>
  <w:style w:type="paragraph" w:customStyle="1" w:styleId="10B515B301F6482BB1D78E4D19C73459">
    <w:name w:val="10B515B301F6482BB1D78E4D19C73459"/>
  </w:style>
  <w:style w:type="paragraph" w:customStyle="1" w:styleId="BE4CD5DB6EA945FAAA00BA7CEFF9CE81">
    <w:name w:val="BE4CD5DB6EA945FAAA00BA7CEFF9CE81"/>
  </w:style>
  <w:style w:type="paragraph" w:customStyle="1" w:styleId="57321AB840EE4D9B9F5E28C804A7DDCA">
    <w:name w:val="57321AB840EE4D9B9F5E28C804A7DDCA"/>
  </w:style>
  <w:style w:type="paragraph" w:customStyle="1" w:styleId="C3BAA8DC2CDF4B7F86929D13777C8136">
    <w:name w:val="C3BAA8DC2CDF4B7F86929D13777C8136"/>
  </w:style>
  <w:style w:type="paragraph" w:customStyle="1" w:styleId="CD4960FAECD24C548D04D2EBAD601EAC">
    <w:name w:val="CD4960FAECD24C548D04D2EBAD601EAC"/>
  </w:style>
  <w:style w:type="paragraph" w:customStyle="1" w:styleId="BEF0D13C92D44CBDBFC75D803959A58A">
    <w:name w:val="BEF0D13C92D44CBDBFC75D803959A58A"/>
  </w:style>
  <w:style w:type="paragraph" w:customStyle="1" w:styleId="695ABEEA064E44FAAC88E73780846D68">
    <w:name w:val="695ABEEA064E44FAAC88E73780846D68"/>
  </w:style>
  <w:style w:type="paragraph" w:customStyle="1" w:styleId="5C7C81F0029043159146149106C66EA4">
    <w:name w:val="5C7C81F0029043159146149106C66EA4"/>
  </w:style>
  <w:style w:type="paragraph" w:customStyle="1" w:styleId="FBE2E3FE8288404A925BB1402A073323">
    <w:name w:val="FBE2E3FE8288404A925BB1402A073323"/>
  </w:style>
  <w:style w:type="paragraph" w:customStyle="1" w:styleId="F0A8F171E69241B39A08ACB0CB99B3F1">
    <w:name w:val="F0A8F171E69241B39A08ACB0CB99B3F1"/>
  </w:style>
  <w:style w:type="paragraph" w:customStyle="1" w:styleId="FF92BD575FF24947BC370077F51FD278">
    <w:name w:val="FF92BD575FF24947BC370077F51FD278"/>
  </w:style>
  <w:style w:type="paragraph" w:customStyle="1" w:styleId="40ACE9C18DA940549CC738AF42F8B42F">
    <w:name w:val="40ACE9C18DA940549CC738AF42F8B42F"/>
  </w:style>
  <w:style w:type="paragraph" w:customStyle="1" w:styleId="16680D43BA564A37B852F7E63328AC47">
    <w:name w:val="16680D43BA564A37B852F7E63328AC47"/>
  </w:style>
  <w:style w:type="paragraph" w:customStyle="1" w:styleId="126A7F8096FA4059B85962C793B50D82">
    <w:name w:val="126A7F8096FA4059B85962C793B50D82"/>
  </w:style>
  <w:style w:type="paragraph" w:customStyle="1" w:styleId="5B8CEDBA986945C6B2A9E163A291F9CF">
    <w:name w:val="5B8CEDBA986945C6B2A9E163A291F9CF"/>
  </w:style>
  <w:style w:type="paragraph" w:customStyle="1" w:styleId="80E030968655456F938318DF732DB81C">
    <w:name w:val="80E030968655456F938318DF732DB81C"/>
  </w:style>
  <w:style w:type="paragraph" w:customStyle="1" w:styleId="DB5FBC869E0B45BBA0369B430828B152">
    <w:name w:val="DB5FBC869E0B45BBA0369B430828B152"/>
  </w:style>
  <w:style w:type="paragraph" w:customStyle="1" w:styleId="3608F97E11654853ADA7E50176EBDC37">
    <w:name w:val="3608F97E11654853ADA7E50176EBDC37"/>
  </w:style>
  <w:style w:type="paragraph" w:customStyle="1" w:styleId="A2A49AB78D044171ACD4E4EAEB323531">
    <w:name w:val="A2A49AB78D044171ACD4E4EAEB323531"/>
  </w:style>
  <w:style w:type="paragraph" w:customStyle="1" w:styleId="49D182EA064E41C4B296B061456F88F3">
    <w:name w:val="49D182EA064E41C4B296B061456F88F3"/>
  </w:style>
  <w:style w:type="paragraph" w:customStyle="1" w:styleId="00A6ACFD3C6647C4B802B8D6BA2B602B">
    <w:name w:val="00A6ACFD3C6647C4B802B8D6BA2B602B"/>
  </w:style>
  <w:style w:type="paragraph" w:customStyle="1" w:styleId="B513CBE318F845079FCACD2CEDA3E38B">
    <w:name w:val="B513CBE318F845079FCACD2CEDA3E38B"/>
  </w:style>
  <w:style w:type="paragraph" w:customStyle="1" w:styleId="F7DC8690FA764566AE9E16299A46B688">
    <w:name w:val="F7DC8690FA764566AE9E16299A46B688"/>
  </w:style>
  <w:style w:type="paragraph" w:customStyle="1" w:styleId="8715E21FB13444798F0B34988AE33ABC">
    <w:name w:val="8715E21FB13444798F0B34988AE33ABC"/>
  </w:style>
  <w:style w:type="paragraph" w:customStyle="1" w:styleId="06CDF0A491134327A4C0F8E560AFA33D">
    <w:name w:val="06CDF0A491134327A4C0F8E560AFA33D"/>
  </w:style>
  <w:style w:type="paragraph" w:customStyle="1" w:styleId="D53B875078224D8D9ACDFE03EB82EA03">
    <w:name w:val="D53B875078224D8D9ACDFE03EB82EA03"/>
  </w:style>
  <w:style w:type="paragraph" w:customStyle="1" w:styleId="A74CB73A36AB48D5912EC6B4B300F812">
    <w:name w:val="A74CB73A36AB48D5912EC6B4B300F812"/>
  </w:style>
  <w:style w:type="paragraph" w:customStyle="1" w:styleId="E5F276D6B0144A508007CA04B22C77D2">
    <w:name w:val="E5F276D6B0144A508007CA04B22C77D2"/>
  </w:style>
  <w:style w:type="paragraph" w:customStyle="1" w:styleId="C5611516591C4156BD19233AEAC9EA53">
    <w:name w:val="C5611516591C4156BD19233AEAC9EA53"/>
  </w:style>
  <w:style w:type="paragraph" w:customStyle="1" w:styleId="BB18590242C84C408BBA86BB9B1DF5A8">
    <w:name w:val="BB18590242C84C408BBA86BB9B1DF5A8"/>
  </w:style>
  <w:style w:type="paragraph" w:customStyle="1" w:styleId="CEF1583566B842E48843A4D45E4E10C1">
    <w:name w:val="CEF1583566B842E48843A4D45E4E10C1"/>
  </w:style>
  <w:style w:type="paragraph" w:customStyle="1" w:styleId="451B22AA1C5B42C992C937D97935F808">
    <w:name w:val="451B22AA1C5B42C992C937D97935F808"/>
  </w:style>
  <w:style w:type="paragraph" w:customStyle="1" w:styleId="26D302A07B3D43AAA4F947A4E8DD7B30">
    <w:name w:val="26D302A07B3D43AAA4F947A4E8DD7B30"/>
  </w:style>
  <w:style w:type="paragraph" w:customStyle="1" w:styleId="89735F1B32944CBCB29E69EB0B828332">
    <w:name w:val="89735F1B32944CBCB29E69EB0B828332"/>
  </w:style>
  <w:style w:type="paragraph" w:customStyle="1" w:styleId="B2B8AB0455B4419FB019FB215CB38BE8">
    <w:name w:val="B2B8AB0455B4419FB019FB215CB38BE8"/>
  </w:style>
  <w:style w:type="paragraph" w:customStyle="1" w:styleId="F771843E868A400CB6C9B94A4E310C0F">
    <w:name w:val="F771843E868A400CB6C9B94A4E310C0F"/>
  </w:style>
  <w:style w:type="paragraph" w:customStyle="1" w:styleId="5CA83575648445CABCE1E8FAA0B8C283">
    <w:name w:val="5CA83575648445CABCE1E8FAA0B8C283"/>
  </w:style>
  <w:style w:type="paragraph" w:customStyle="1" w:styleId="25145B3F31B94213BA5A34856C36A790">
    <w:name w:val="25145B3F31B94213BA5A34856C36A790"/>
  </w:style>
  <w:style w:type="paragraph" w:customStyle="1" w:styleId="2DDFB3D66C1545DBAA2CCB14A9720CF2">
    <w:name w:val="2DDFB3D66C1545DBAA2CCB14A9720CF2"/>
  </w:style>
  <w:style w:type="paragraph" w:customStyle="1" w:styleId="2E0ADC5006EC41DB816381EFEAB33A8E">
    <w:name w:val="2E0ADC5006EC41DB816381EFEAB33A8E"/>
  </w:style>
  <w:style w:type="paragraph" w:customStyle="1" w:styleId="50DC66DE3F70406CAC85DB3BB8300007">
    <w:name w:val="50DC66DE3F70406CAC85DB3BB8300007"/>
  </w:style>
  <w:style w:type="paragraph" w:customStyle="1" w:styleId="9D0D6FF3AECC4A61A05B93007C6140B8">
    <w:name w:val="9D0D6FF3AECC4A61A05B93007C6140B8"/>
  </w:style>
  <w:style w:type="paragraph" w:customStyle="1" w:styleId="AD3C514E849B49A79CCEAC3D603E4F1C">
    <w:name w:val="AD3C514E849B49A79CCEAC3D603E4F1C"/>
  </w:style>
  <w:style w:type="paragraph" w:customStyle="1" w:styleId="1437D64C4D024200AD46A4F14686E630">
    <w:name w:val="1437D64C4D024200AD46A4F14686E630"/>
  </w:style>
  <w:style w:type="paragraph" w:customStyle="1" w:styleId="7A6312DC58744E75BF92FC2AB3A81BBE">
    <w:name w:val="7A6312DC58744E75BF92FC2AB3A81BBE"/>
  </w:style>
  <w:style w:type="paragraph" w:customStyle="1" w:styleId="082D9DE1998747F69E300B216DE20697">
    <w:name w:val="082D9DE1998747F69E300B216DE20697"/>
  </w:style>
  <w:style w:type="paragraph" w:customStyle="1" w:styleId="EB5C8FE1343244159A811E2F65A1397E">
    <w:name w:val="EB5C8FE1343244159A811E2F65A1397E"/>
  </w:style>
  <w:style w:type="paragraph" w:customStyle="1" w:styleId="907C2D719D4046348CF1413726F3E991">
    <w:name w:val="907C2D719D4046348CF1413726F3E991"/>
  </w:style>
  <w:style w:type="paragraph" w:customStyle="1" w:styleId="57EAD671486D4D2FB7E647DE29454C7D">
    <w:name w:val="57EAD671486D4D2FB7E647DE29454C7D"/>
  </w:style>
  <w:style w:type="paragraph" w:customStyle="1" w:styleId="A0CCC65A696446348283C7B17657EDB2">
    <w:name w:val="A0CCC65A696446348283C7B17657E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G6 Internet Explorers – Project Job Description</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BF05E-922D-4C43-966B-76DF769E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form.dotx</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Shane Thacker</cp:lastModifiedBy>
  <cp:revision>2</cp:revision>
  <dcterms:created xsi:type="dcterms:W3CDTF">2020-02-15T05:23:00Z</dcterms:created>
  <dcterms:modified xsi:type="dcterms:W3CDTF">2020-02-15T05:23:00Z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