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1838"/>
        <w:gridCol w:w="3101"/>
        <w:gridCol w:w="1806"/>
        <w:gridCol w:w="2605"/>
        <w:gridCol w:w="7"/>
      </w:tblGrid>
      <w:tr w:rsidR="000C2633" w:rsidRPr="00351F54" w14:paraId="168F5E94" w14:textId="77777777" w:rsidTr="002328B6">
        <w:trPr>
          <w:gridAfter w:val="1"/>
          <w:wAfter w:w="7" w:type="dxa"/>
        </w:trPr>
        <w:tc>
          <w:tcPr>
            <w:tcW w:w="1838" w:type="dxa"/>
            <w:shd w:val="clear" w:color="auto" w:fill="F2F2F2" w:themeFill="background1" w:themeFillShade="F2"/>
          </w:tcPr>
          <w:p w14:paraId="2C044292" w14:textId="48C4F7BD" w:rsidR="000C2633" w:rsidRPr="00351F54" w:rsidRDefault="00525E1F" w:rsidP="00973885">
            <w:pPr>
              <w:pStyle w:val="Heading2"/>
              <w:rPr>
                <w:rFonts w:ascii="Century Gothic" w:hAnsi="Century Gothic"/>
                <w:szCs w:val="20"/>
              </w:rPr>
            </w:pPr>
            <w:r>
              <w:rPr>
                <w:rFonts w:ascii="Century Gothic" w:hAnsi="Century Gothic"/>
                <w:szCs w:val="20"/>
              </w:rPr>
              <w:t>Title</w:t>
            </w:r>
            <w:r w:rsidR="008A6F05" w:rsidRPr="00351F54">
              <w:rPr>
                <w:rFonts w:ascii="Century Gothic" w:hAnsi="Century Gothic"/>
                <w:szCs w:val="20"/>
              </w:rPr>
              <w:t>:</w:t>
            </w:r>
          </w:p>
        </w:tc>
        <w:tc>
          <w:tcPr>
            <w:tcW w:w="3101" w:type="dxa"/>
          </w:tcPr>
          <w:p w14:paraId="3A7AA418" w14:textId="6C20F6D3" w:rsidR="000C2633" w:rsidRPr="00351F54" w:rsidRDefault="00E13ADE">
            <w:pPr>
              <w:rPr>
                <w:rFonts w:ascii="Century Gothic" w:hAnsi="Century Gothic"/>
              </w:rPr>
            </w:pPr>
            <w:r>
              <w:rPr>
                <w:rFonts w:ascii="Century Gothic" w:hAnsi="Century Gothic"/>
              </w:rPr>
              <w:t>Chief Information Officer</w:t>
            </w:r>
          </w:p>
        </w:tc>
        <w:tc>
          <w:tcPr>
            <w:tcW w:w="1806" w:type="dxa"/>
            <w:shd w:val="clear" w:color="auto" w:fill="F2F2F2" w:themeFill="background1" w:themeFillShade="F2"/>
          </w:tcPr>
          <w:p w14:paraId="0DF60A62" w14:textId="77777777" w:rsidR="000C2633" w:rsidRPr="00351F54" w:rsidRDefault="00496F8B" w:rsidP="00973885">
            <w:pPr>
              <w:pStyle w:val="Heading2"/>
              <w:rPr>
                <w:rFonts w:ascii="Century Gothic" w:hAnsi="Century Gothic"/>
                <w:szCs w:val="20"/>
              </w:rPr>
            </w:pPr>
            <w:sdt>
              <w:sdtPr>
                <w:rPr>
                  <w:rFonts w:ascii="Century Gothic" w:hAnsi="Century Gothic"/>
                  <w:szCs w:val="20"/>
                </w:rPr>
                <w:alias w:val="Job Category:"/>
                <w:tag w:val="Job Category:"/>
                <w:id w:val="1231121561"/>
                <w:placeholder>
                  <w:docPart w:val="06E2F10438BF4052B9157DBF72E5D087"/>
                </w:placeholder>
                <w:temporary/>
                <w:showingPlcHdr/>
                <w15:appearance w15:val="hidden"/>
              </w:sdtPr>
              <w:sdtEndPr/>
              <w:sdtContent>
                <w:r w:rsidR="008A6F05" w:rsidRPr="00351F54">
                  <w:rPr>
                    <w:rFonts w:ascii="Century Gothic" w:hAnsi="Century Gothic"/>
                    <w:szCs w:val="20"/>
                  </w:rPr>
                  <w:t>Job Category</w:t>
                </w:r>
              </w:sdtContent>
            </w:sdt>
            <w:r w:rsidR="008A6F05" w:rsidRPr="00351F54">
              <w:rPr>
                <w:rFonts w:ascii="Century Gothic" w:hAnsi="Century Gothic"/>
                <w:szCs w:val="20"/>
              </w:rPr>
              <w:t>:</w:t>
            </w:r>
          </w:p>
        </w:tc>
        <w:tc>
          <w:tcPr>
            <w:tcW w:w="2605" w:type="dxa"/>
          </w:tcPr>
          <w:p w14:paraId="32F90707" w14:textId="66F58CCE" w:rsidR="000C2633" w:rsidRPr="00351F54" w:rsidRDefault="002328B6">
            <w:pPr>
              <w:rPr>
                <w:rFonts w:ascii="Century Gothic" w:hAnsi="Century Gothic"/>
              </w:rPr>
            </w:pPr>
            <w:r>
              <w:rPr>
                <w:rFonts w:ascii="Century Gothic" w:hAnsi="Century Gothic"/>
              </w:rPr>
              <w:t>Technical</w:t>
            </w:r>
          </w:p>
        </w:tc>
      </w:tr>
      <w:tr w:rsidR="000C2633" w:rsidRPr="00351F54" w14:paraId="0DC44B38" w14:textId="77777777" w:rsidTr="002328B6">
        <w:trPr>
          <w:gridAfter w:val="1"/>
          <w:wAfter w:w="7" w:type="dxa"/>
        </w:trPr>
        <w:tc>
          <w:tcPr>
            <w:tcW w:w="1838" w:type="dxa"/>
            <w:shd w:val="clear" w:color="auto" w:fill="F2F2F2" w:themeFill="background1" w:themeFillShade="F2"/>
          </w:tcPr>
          <w:p w14:paraId="152C0EBD" w14:textId="3E728A28" w:rsidR="000C2633" w:rsidRPr="00351F54" w:rsidRDefault="002328B6" w:rsidP="00973885">
            <w:pPr>
              <w:pStyle w:val="Heading2"/>
              <w:rPr>
                <w:rFonts w:ascii="Century Gothic" w:hAnsi="Century Gothic"/>
                <w:szCs w:val="20"/>
              </w:rPr>
            </w:pPr>
            <w:r>
              <w:rPr>
                <w:rFonts w:ascii="Century Gothic" w:hAnsi="Century Gothic"/>
                <w:szCs w:val="20"/>
              </w:rPr>
              <w:t>Group:</w:t>
            </w:r>
          </w:p>
        </w:tc>
        <w:tc>
          <w:tcPr>
            <w:tcW w:w="3101" w:type="dxa"/>
          </w:tcPr>
          <w:p w14:paraId="563E1A43" w14:textId="5BDCE238" w:rsidR="000C2633" w:rsidRPr="00351F54" w:rsidRDefault="00860EF6">
            <w:pPr>
              <w:rPr>
                <w:rFonts w:ascii="Century Gothic" w:hAnsi="Century Gothic"/>
              </w:rPr>
            </w:pPr>
            <w:r w:rsidRPr="00351F54">
              <w:rPr>
                <w:rFonts w:ascii="Century Gothic" w:hAnsi="Century Gothic"/>
              </w:rPr>
              <w:t>G6 Internet Explorers Team</w:t>
            </w:r>
          </w:p>
        </w:tc>
        <w:tc>
          <w:tcPr>
            <w:tcW w:w="1806" w:type="dxa"/>
            <w:shd w:val="clear" w:color="auto" w:fill="F2F2F2" w:themeFill="background1" w:themeFillShade="F2"/>
          </w:tcPr>
          <w:p w14:paraId="27825F9F" w14:textId="4CF7407A" w:rsidR="000C2633" w:rsidRPr="00351F54" w:rsidRDefault="000C2633" w:rsidP="00973885">
            <w:pPr>
              <w:pStyle w:val="Heading2"/>
              <w:rPr>
                <w:rFonts w:ascii="Century Gothic" w:hAnsi="Century Gothic"/>
                <w:szCs w:val="20"/>
              </w:rPr>
            </w:pPr>
          </w:p>
        </w:tc>
        <w:tc>
          <w:tcPr>
            <w:tcW w:w="2605" w:type="dxa"/>
          </w:tcPr>
          <w:p w14:paraId="4F9B2416" w14:textId="306164DD" w:rsidR="000C2633" w:rsidRPr="00351F54" w:rsidRDefault="000C2633">
            <w:pPr>
              <w:rPr>
                <w:rFonts w:ascii="Century Gothic" w:hAnsi="Century Gothic"/>
              </w:rPr>
            </w:pPr>
          </w:p>
        </w:tc>
      </w:tr>
      <w:tr w:rsidR="000C2633" w:rsidRPr="00351F54" w14:paraId="72468A5C" w14:textId="77777777" w:rsidTr="002328B6">
        <w:trPr>
          <w:gridAfter w:val="1"/>
          <w:wAfter w:w="7" w:type="dxa"/>
        </w:trPr>
        <w:tc>
          <w:tcPr>
            <w:tcW w:w="1838" w:type="dxa"/>
            <w:shd w:val="clear" w:color="auto" w:fill="F2F2F2" w:themeFill="background1" w:themeFillShade="F2"/>
          </w:tcPr>
          <w:p w14:paraId="4570E208" w14:textId="7F07A701" w:rsidR="000C2633" w:rsidRPr="00351F54" w:rsidRDefault="002328B6" w:rsidP="00973885">
            <w:pPr>
              <w:pStyle w:val="Heading2"/>
              <w:rPr>
                <w:rFonts w:ascii="Century Gothic" w:hAnsi="Century Gothic"/>
                <w:szCs w:val="20"/>
              </w:rPr>
            </w:pPr>
            <w:r>
              <w:rPr>
                <w:rFonts w:ascii="Century Gothic" w:hAnsi="Century Gothic"/>
                <w:szCs w:val="20"/>
              </w:rPr>
              <w:t>Salary Range:</w:t>
            </w:r>
          </w:p>
        </w:tc>
        <w:tc>
          <w:tcPr>
            <w:tcW w:w="3101" w:type="dxa"/>
          </w:tcPr>
          <w:p w14:paraId="169C1CC8" w14:textId="393EBB78" w:rsidR="000C2633" w:rsidRPr="00351F54" w:rsidRDefault="002328B6">
            <w:pPr>
              <w:rPr>
                <w:rFonts w:ascii="Century Gothic" w:hAnsi="Century Gothic"/>
              </w:rPr>
            </w:pPr>
            <w:r>
              <w:rPr>
                <w:rFonts w:ascii="Century Gothic" w:hAnsi="Century Gothic"/>
              </w:rPr>
              <w:t>Neg.</w:t>
            </w:r>
          </w:p>
        </w:tc>
        <w:tc>
          <w:tcPr>
            <w:tcW w:w="1806" w:type="dxa"/>
            <w:shd w:val="clear" w:color="auto" w:fill="F2F2F2" w:themeFill="background1" w:themeFillShade="F2"/>
          </w:tcPr>
          <w:p w14:paraId="7E08F041" w14:textId="77777777" w:rsidR="000C2633" w:rsidRPr="00351F54" w:rsidRDefault="00496F8B" w:rsidP="00973885">
            <w:pPr>
              <w:pStyle w:val="Heading2"/>
              <w:rPr>
                <w:rFonts w:ascii="Century Gothic" w:hAnsi="Century Gothic"/>
                <w:szCs w:val="20"/>
              </w:rPr>
            </w:pPr>
            <w:sdt>
              <w:sdtPr>
                <w:rPr>
                  <w:rFonts w:ascii="Century Gothic" w:hAnsi="Century Gothic"/>
                  <w:szCs w:val="20"/>
                </w:rPr>
                <w:alias w:val="Position Type:"/>
                <w:tag w:val="Position Type:"/>
                <w:id w:val="-538278110"/>
                <w:placeholder>
                  <w:docPart w:val="B1A89536A96C43D58D28CC246FDBA2F5"/>
                </w:placeholder>
                <w:temporary/>
                <w:showingPlcHdr/>
                <w15:appearance w15:val="hidden"/>
              </w:sdtPr>
              <w:sdtEndPr/>
              <w:sdtContent>
                <w:r w:rsidR="008A6F05" w:rsidRPr="00351F54">
                  <w:rPr>
                    <w:rFonts w:ascii="Century Gothic" w:hAnsi="Century Gothic"/>
                    <w:szCs w:val="20"/>
                  </w:rPr>
                  <w:t>Position Type</w:t>
                </w:r>
              </w:sdtContent>
            </w:sdt>
            <w:r w:rsidR="008A6F05" w:rsidRPr="00351F54">
              <w:rPr>
                <w:rFonts w:ascii="Century Gothic" w:hAnsi="Century Gothic"/>
                <w:szCs w:val="20"/>
              </w:rPr>
              <w:t>:</w:t>
            </w:r>
          </w:p>
        </w:tc>
        <w:tc>
          <w:tcPr>
            <w:tcW w:w="2605" w:type="dxa"/>
          </w:tcPr>
          <w:p w14:paraId="37F5F862" w14:textId="4B9528BF" w:rsidR="000C2633" w:rsidRPr="00351F54" w:rsidRDefault="00860EF6">
            <w:pPr>
              <w:rPr>
                <w:rFonts w:ascii="Century Gothic" w:hAnsi="Century Gothic"/>
              </w:rPr>
            </w:pPr>
            <w:r w:rsidRPr="00351F54">
              <w:rPr>
                <w:rFonts w:ascii="Century Gothic" w:hAnsi="Century Gothic"/>
              </w:rPr>
              <w:t>Contract</w:t>
            </w:r>
          </w:p>
        </w:tc>
      </w:tr>
      <w:tr w:rsidR="00973885" w:rsidRPr="00351F54" w14:paraId="404E40FF" w14:textId="77777777" w:rsidTr="00860EF6">
        <w:tc>
          <w:tcPr>
            <w:tcW w:w="9357" w:type="dxa"/>
            <w:gridSpan w:val="5"/>
            <w:tcBorders>
              <w:top w:val="nil"/>
            </w:tcBorders>
            <w:shd w:val="clear" w:color="auto" w:fill="D9D9D9" w:themeFill="background1" w:themeFillShade="D9"/>
          </w:tcPr>
          <w:p w14:paraId="1C5D3F33" w14:textId="77777777" w:rsidR="00973885" w:rsidRPr="00351F54" w:rsidRDefault="00496F8B" w:rsidP="00973885">
            <w:pPr>
              <w:pStyle w:val="Heading2"/>
              <w:rPr>
                <w:rFonts w:ascii="Century Gothic" w:hAnsi="Century Gothic"/>
                <w:szCs w:val="20"/>
              </w:rPr>
            </w:pPr>
            <w:sdt>
              <w:sdtPr>
                <w:rPr>
                  <w:rFonts w:ascii="Century Gothic" w:hAnsi="Century Gothic"/>
                  <w:szCs w:val="20"/>
                </w:rPr>
                <w:alias w:val="Job Description:"/>
                <w:tag w:val="Job Description:"/>
                <w:id w:val="-1303387425"/>
                <w:placeholder>
                  <w:docPart w:val="06CDF0A491134327A4C0F8E560AFA33D"/>
                </w:placeholder>
                <w:temporary/>
                <w:showingPlcHdr/>
                <w15:appearance w15:val="hidden"/>
              </w:sdtPr>
              <w:sdtEndPr/>
              <w:sdtContent>
                <w:r w:rsidR="00973885" w:rsidRPr="00351F54">
                  <w:rPr>
                    <w:rFonts w:ascii="Century Gothic" w:hAnsi="Century Gothic"/>
                    <w:szCs w:val="20"/>
                  </w:rPr>
                  <w:t>Job Description</w:t>
                </w:r>
              </w:sdtContent>
            </w:sdt>
          </w:p>
        </w:tc>
      </w:tr>
      <w:tr w:rsidR="000C2633" w:rsidRPr="00351F54" w14:paraId="00ABC0A3" w14:textId="77777777" w:rsidTr="00860EF6">
        <w:tc>
          <w:tcPr>
            <w:tcW w:w="9357" w:type="dxa"/>
            <w:gridSpan w:val="5"/>
            <w:tcMar>
              <w:bottom w:w="115" w:type="dxa"/>
            </w:tcMar>
          </w:tcPr>
          <w:sdt>
            <w:sdtPr>
              <w:rPr>
                <w:rFonts w:ascii="Century Gothic" w:hAnsi="Century Gothic"/>
                <w:sz w:val="20"/>
                <w:szCs w:val="20"/>
              </w:rPr>
              <w:alias w:val="Role and Responsibilities:"/>
              <w:tag w:val="Role and Responsibilities:"/>
              <w:id w:val="-1725062837"/>
              <w:placeholder>
                <w:docPart w:val="D53B875078224D8D9ACDFE03EB82EA03"/>
              </w:placeholder>
              <w:temporary/>
              <w:showingPlcHdr/>
              <w15:appearance w15:val="hidden"/>
            </w:sdtPr>
            <w:sdtEndPr/>
            <w:sdtContent>
              <w:p w14:paraId="15205CB1"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Role and Responsibilities</w:t>
                </w:r>
              </w:p>
            </w:sdtContent>
          </w:sdt>
          <w:p w14:paraId="2CB84375" w14:textId="17CF83A2" w:rsidR="00AE309C" w:rsidRDefault="00AE309C">
            <w:pPr>
              <w:rPr>
                <w:rFonts w:ascii="Century Gothic" w:hAnsi="Century Gothic"/>
              </w:rPr>
            </w:pPr>
            <w:r>
              <w:rPr>
                <w:rFonts w:ascii="Century Gothic" w:hAnsi="Century Gothic"/>
              </w:rPr>
              <w:t>In this role you will be required to run the IT team in developing strategies to benefit the vision of Garden Mates.</w:t>
            </w:r>
            <w:r w:rsidR="0099397C">
              <w:rPr>
                <w:rFonts w:ascii="Century Gothic" w:hAnsi="Century Gothic"/>
              </w:rPr>
              <w:t xml:space="preserve"> You will be reporting to the CEO on a regular basis providing up to date IT development strategies.</w:t>
            </w:r>
            <w:r>
              <w:rPr>
                <w:rFonts w:ascii="Century Gothic" w:hAnsi="Century Gothic"/>
              </w:rPr>
              <w:t xml:space="preserve"> Providing a valuable service in the strategy and vision of where the company will head towards. Keeping up to date with advancing IT technologies and business practices. </w:t>
            </w:r>
          </w:p>
          <w:p w14:paraId="03BF7EE8" w14:textId="77777777" w:rsidR="00292613" w:rsidRPr="00351F54" w:rsidRDefault="00292613">
            <w:pPr>
              <w:rPr>
                <w:rFonts w:ascii="Century Gothic" w:hAnsi="Century Gothic"/>
              </w:rPr>
            </w:pPr>
          </w:p>
          <w:p w14:paraId="6B793AD7" w14:textId="6911ED31" w:rsidR="000C2633" w:rsidRDefault="00AE309C" w:rsidP="00292613">
            <w:pPr>
              <w:pStyle w:val="ListBullet"/>
              <w:numPr>
                <w:ilvl w:val="0"/>
                <w:numId w:val="17"/>
              </w:numPr>
              <w:rPr>
                <w:rFonts w:ascii="Century Gothic" w:hAnsi="Century Gothic"/>
              </w:rPr>
            </w:pPr>
            <w:r>
              <w:rPr>
                <w:rFonts w:ascii="Century Gothic" w:hAnsi="Century Gothic"/>
              </w:rPr>
              <w:t>Produce development goals and strategies ensuring infrastructure and solutions is meeting expectations and demand with advancing technologies.</w:t>
            </w:r>
          </w:p>
          <w:p w14:paraId="6FC54E89" w14:textId="6ADE6CB6" w:rsidR="0099397C" w:rsidRPr="00351F54" w:rsidRDefault="0099397C" w:rsidP="00292613">
            <w:pPr>
              <w:pStyle w:val="ListBullet"/>
              <w:numPr>
                <w:ilvl w:val="0"/>
                <w:numId w:val="17"/>
              </w:numPr>
              <w:rPr>
                <w:rFonts w:ascii="Century Gothic" w:hAnsi="Century Gothic"/>
              </w:rPr>
            </w:pPr>
            <w:r>
              <w:rPr>
                <w:rFonts w:ascii="Century Gothic" w:hAnsi="Century Gothic"/>
              </w:rPr>
              <w:t>Effectively prepare and communicate IT guides and practices</w:t>
            </w:r>
          </w:p>
          <w:p w14:paraId="24D32F09" w14:textId="7AFE68EF" w:rsidR="00E00E9F" w:rsidRPr="00351F54" w:rsidRDefault="0099397C" w:rsidP="00292613">
            <w:pPr>
              <w:pStyle w:val="ListBullet"/>
              <w:numPr>
                <w:ilvl w:val="0"/>
                <w:numId w:val="17"/>
              </w:numPr>
              <w:rPr>
                <w:rFonts w:ascii="Century Gothic" w:hAnsi="Century Gothic"/>
              </w:rPr>
            </w:pPr>
            <w:r>
              <w:rPr>
                <w:rFonts w:ascii="Century Gothic" w:hAnsi="Century Gothic"/>
              </w:rPr>
              <w:t>Deliver major IT solutions within a timely manner</w:t>
            </w:r>
          </w:p>
          <w:p w14:paraId="6C719BC9" w14:textId="53C745E9" w:rsidR="00860EF6" w:rsidRPr="00351F54" w:rsidRDefault="00AE309C" w:rsidP="00292613">
            <w:pPr>
              <w:pStyle w:val="ListBullet"/>
              <w:numPr>
                <w:ilvl w:val="0"/>
                <w:numId w:val="17"/>
              </w:numPr>
              <w:rPr>
                <w:rFonts w:ascii="Century Gothic" w:hAnsi="Century Gothic"/>
              </w:rPr>
            </w:pPr>
            <w:r>
              <w:rPr>
                <w:rFonts w:ascii="Century Gothic" w:hAnsi="Century Gothic"/>
              </w:rPr>
              <w:t>Automate roles and responsibilities influenced by IOT</w:t>
            </w:r>
            <w:r w:rsidR="0099397C">
              <w:rPr>
                <w:rFonts w:ascii="Century Gothic" w:hAnsi="Century Gothic"/>
              </w:rPr>
              <w:t xml:space="preserve"> trends</w:t>
            </w:r>
          </w:p>
          <w:p w14:paraId="53515E83" w14:textId="05BC2D6B" w:rsidR="00860EF6" w:rsidRPr="00351F54" w:rsidRDefault="00AE309C" w:rsidP="00292613">
            <w:pPr>
              <w:pStyle w:val="ListBullet"/>
              <w:numPr>
                <w:ilvl w:val="0"/>
                <w:numId w:val="17"/>
              </w:numPr>
              <w:rPr>
                <w:rFonts w:ascii="Century Gothic" w:hAnsi="Century Gothic"/>
              </w:rPr>
            </w:pPr>
            <w:r>
              <w:rPr>
                <w:rFonts w:ascii="Century Gothic" w:hAnsi="Century Gothic"/>
              </w:rPr>
              <w:t>Direct existing and new IT systems</w:t>
            </w:r>
          </w:p>
          <w:p w14:paraId="513CC73A" w14:textId="3BADD317" w:rsidR="00E00E9F" w:rsidRPr="0099397C" w:rsidRDefault="00E00E9F" w:rsidP="0099397C">
            <w:pPr>
              <w:pStyle w:val="ListBullet"/>
              <w:numPr>
                <w:ilvl w:val="0"/>
                <w:numId w:val="0"/>
              </w:numPr>
              <w:rPr>
                <w:rFonts w:ascii="Century Gothic" w:hAnsi="Century Gothic"/>
              </w:rPr>
            </w:pPr>
          </w:p>
          <w:sdt>
            <w:sdtPr>
              <w:rPr>
                <w:rFonts w:ascii="Century Gothic" w:hAnsi="Century Gothic"/>
                <w:sz w:val="20"/>
                <w:szCs w:val="20"/>
              </w:rPr>
              <w:alias w:val="Qualification and education requirements:"/>
              <w:tag w:val="Qualification and education requirements:"/>
              <w:id w:val="1440026651"/>
              <w:placeholder>
                <w:docPart w:val="26D302A07B3D43AAA4F947A4E8DD7B30"/>
              </w:placeholder>
              <w:temporary/>
              <w:showingPlcHdr/>
              <w15:appearance w15:val="hidden"/>
            </w:sdtPr>
            <w:sdtEndPr/>
            <w:sdtContent>
              <w:p w14:paraId="23B3D82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Qualifications and Education Requirements</w:t>
                </w:r>
              </w:p>
            </w:sdtContent>
          </w:sdt>
          <w:p w14:paraId="3A845761" w14:textId="3A389FC9" w:rsidR="00292613" w:rsidRDefault="00664BAE" w:rsidP="00292613">
            <w:pPr>
              <w:pStyle w:val="ListParagraph"/>
              <w:numPr>
                <w:ilvl w:val="0"/>
                <w:numId w:val="15"/>
              </w:numPr>
              <w:rPr>
                <w:rFonts w:ascii="Century Gothic" w:hAnsi="Century Gothic"/>
              </w:rPr>
            </w:pPr>
            <w:r>
              <w:rPr>
                <w:rFonts w:ascii="Century Gothic" w:hAnsi="Century Gothic"/>
              </w:rPr>
              <w:t>Bachelor’s Degree in Computer Science</w:t>
            </w:r>
          </w:p>
          <w:p w14:paraId="098BF896" w14:textId="4CDF8BA4" w:rsidR="00860EF6" w:rsidRPr="00664BAE" w:rsidRDefault="00664BAE" w:rsidP="00664BAE">
            <w:pPr>
              <w:pStyle w:val="ListParagraph"/>
              <w:numPr>
                <w:ilvl w:val="0"/>
                <w:numId w:val="15"/>
              </w:numPr>
              <w:rPr>
                <w:rFonts w:ascii="Century Gothic" w:hAnsi="Century Gothic"/>
              </w:rPr>
            </w:pPr>
            <w:r>
              <w:rPr>
                <w:rFonts w:ascii="Century Gothic" w:hAnsi="Century Gothic"/>
              </w:rPr>
              <w:t>At least 7 years in IT cloud management and business development</w:t>
            </w:r>
          </w:p>
          <w:p w14:paraId="4C252DC2" w14:textId="77777777" w:rsidR="00860EF6" w:rsidRPr="00351F54" w:rsidRDefault="00860EF6">
            <w:pPr>
              <w:rPr>
                <w:rFonts w:ascii="Century Gothic" w:hAnsi="Century Gothic"/>
              </w:rPr>
            </w:pPr>
          </w:p>
          <w:sdt>
            <w:sdtPr>
              <w:rPr>
                <w:rFonts w:ascii="Century Gothic" w:hAnsi="Century Gothic"/>
                <w:sz w:val="20"/>
                <w:szCs w:val="20"/>
              </w:rPr>
              <w:alias w:val="Preferred skills:"/>
              <w:tag w:val="Preferred skills:"/>
              <w:id w:val="640929937"/>
              <w:placeholder>
                <w:docPart w:val="B2B8AB0455B4419FB019FB215CB38BE8"/>
              </w:placeholder>
              <w:temporary/>
              <w:showingPlcHdr/>
              <w15:appearance w15:val="hidden"/>
            </w:sdtPr>
            <w:sdtEndPr/>
            <w:sdtContent>
              <w:p w14:paraId="350BEE8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Preferred Skills</w:t>
                </w:r>
              </w:p>
            </w:sdtContent>
          </w:sdt>
          <w:p w14:paraId="25CAD73C" w14:textId="75A528BD" w:rsidR="000C2633" w:rsidRDefault="000C2633">
            <w:pPr>
              <w:rPr>
                <w:rFonts w:ascii="Century Gothic" w:hAnsi="Century Gothic"/>
              </w:rPr>
            </w:pPr>
          </w:p>
          <w:p w14:paraId="5C18C907" w14:textId="62C3CFFB" w:rsidR="008D1DFA" w:rsidRDefault="008D1DFA" w:rsidP="008D1DFA">
            <w:pPr>
              <w:pStyle w:val="ListParagraph"/>
              <w:numPr>
                <w:ilvl w:val="0"/>
                <w:numId w:val="18"/>
              </w:numPr>
              <w:rPr>
                <w:rFonts w:ascii="Century Gothic" w:hAnsi="Century Gothic"/>
              </w:rPr>
            </w:pPr>
            <w:r>
              <w:rPr>
                <w:rFonts w:ascii="Century Gothic" w:hAnsi="Century Gothic"/>
              </w:rPr>
              <w:t>Strong Oral and written communication skills</w:t>
            </w:r>
          </w:p>
          <w:p w14:paraId="0D0EAB3A" w14:textId="4CC86C4C" w:rsidR="008D1DFA" w:rsidRDefault="008D1DFA" w:rsidP="008D1DFA">
            <w:pPr>
              <w:pStyle w:val="ListParagraph"/>
              <w:numPr>
                <w:ilvl w:val="0"/>
                <w:numId w:val="18"/>
              </w:numPr>
              <w:rPr>
                <w:rFonts w:ascii="Century Gothic" w:hAnsi="Century Gothic"/>
              </w:rPr>
            </w:pPr>
            <w:r>
              <w:rPr>
                <w:rFonts w:ascii="Century Gothic" w:hAnsi="Century Gothic"/>
              </w:rPr>
              <w:t>Communicate effectively across cultural boundaries</w:t>
            </w:r>
          </w:p>
          <w:p w14:paraId="4E898791" w14:textId="6411EDD9" w:rsidR="008D1DFA" w:rsidRDefault="008D1DFA" w:rsidP="008D1DFA">
            <w:pPr>
              <w:pStyle w:val="ListParagraph"/>
              <w:numPr>
                <w:ilvl w:val="0"/>
                <w:numId w:val="18"/>
              </w:numPr>
              <w:rPr>
                <w:rFonts w:ascii="Century Gothic" w:hAnsi="Century Gothic"/>
              </w:rPr>
            </w:pPr>
            <w:r>
              <w:rPr>
                <w:rFonts w:ascii="Century Gothic" w:hAnsi="Century Gothic"/>
              </w:rPr>
              <w:t>Planning and budgeting skills</w:t>
            </w:r>
          </w:p>
          <w:p w14:paraId="1EDE7979" w14:textId="6EA2D094" w:rsidR="008D1DFA" w:rsidRDefault="0099397C" w:rsidP="008D1DFA">
            <w:pPr>
              <w:pStyle w:val="ListParagraph"/>
              <w:numPr>
                <w:ilvl w:val="0"/>
                <w:numId w:val="18"/>
              </w:numPr>
              <w:rPr>
                <w:rFonts w:ascii="Century Gothic" w:hAnsi="Century Gothic"/>
              </w:rPr>
            </w:pPr>
            <w:r>
              <w:rPr>
                <w:rFonts w:ascii="Century Gothic" w:hAnsi="Century Gothic"/>
              </w:rPr>
              <w:t>In-depth leadership skills in forming decisive teams</w:t>
            </w:r>
          </w:p>
          <w:p w14:paraId="621B1BF3" w14:textId="77777777" w:rsidR="0099397C" w:rsidRPr="008D1DFA" w:rsidRDefault="0099397C" w:rsidP="0070300B">
            <w:pPr>
              <w:pStyle w:val="ListParagraph"/>
              <w:rPr>
                <w:rFonts w:ascii="Century Gothic" w:hAnsi="Century Gothic"/>
              </w:rPr>
            </w:pPr>
            <w:bookmarkStart w:id="0" w:name="_GoBack"/>
            <w:bookmarkEnd w:id="0"/>
          </w:p>
          <w:p w14:paraId="007A4977" w14:textId="2B63A8C6" w:rsidR="00860EF6" w:rsidRPr="00351F54" w:rsidRDefault="00860EF6">
            <w:pPr>
              <w:rPr>
                <w:rFonts w:ascii="Century Gothic" w:hAnsi="Century Gothic"/>
              </w:rPr>
            </w:pPr>
          </w:p>
          <w:p w14:paraId="294E7D83" w14:textId="4331CC4D" w:rsidR="00860EF6" w:rsidRPr="00351F54" w:rsidRDefault="00860EF6">
            <w:pPr>
              <w:rPr>
                <w:rFonts w:ascii="Century Gothic" w:hAnsi="Century Gothic"/>
              </w:rPr>
            </w:pPr>
          </w:p>
          <w:p w14:paraId="68778B46" w14:textId="77777777" w:rsidR="00860EF6" w:rsidRPr="00351F54" w:rsidRDefault="00860EF6">
            <w:pPr>
              <w:rPr>
                <w:rFonts w:ascii="Century Gothic" w:hAnsi="Century Gothic"/>
              </w:rPr>
            </w:pPr>
          </w:p>
          <w:p w14:paraId="71AFEDFD" w14:textId="6A73C238" w:rsidR="000C2633" w:rsidRPr="00351F54" w:rsidRDefault="000C2633" w:rsidP="00973885">
            <w:pPr>
              <w:pStyle w:val="Heading1"/>
              <w:rPr>
                <w:rFonts w:ascii="Century Gothic" w:hAnsi="Century Gothic"/>
                <w:sz w:val="20"/>
                <w:szCs w:val="20"/>
              </w:rPr>
            </w:pPr>
          </w:p>
          <w:p w14:paraId="085AE16D" w14:textId="1843E4E7" w:rsidR="00860EF6" w:rsidRPr="00351F54" w:rsidRDefault="00860EF6" w:rsidP="00973885">
            <w:pPr>
              <w:rPr>
                <w:rFonts w:ascii="Century Gothic" w:hAnsi="Century Gothic"/>
              </w:rPr>
            </w:pPr>
          </w:p>
          <w:p w14:paraId="6915733C" w14:textId="77777777" w:rsidR="00860EF6" w:rsidRPr="00351F54" w:rsidRDefault="00860EF6" w:rsidP="00973885">
            <w:pPr>
              <w:rPr>
                <w:rFonts w:ascii="Century Gothic" w:hAnsi="Century Gothic"/>
              </w:rPr>
            </w:pPr>
          </w:p>
          <w:p w14:paraId="58181E38" w14:textId="77777777" w:rsidR="00860EF6" w:rsidRPr="00351F54" w:rsidRDefault="00860EF6" w:rsidP="00973885">
            <w:pPr>
              <w:rPr>
                <w:rFonts w:ascii="Century Gothic" w:hAnsi="Century Gothic"/>
              </w:rPr>
            </w:pPr>
          </w:p>
          <w:p w14:paraId="0549F0E9" w14:textId="76F2B509" w:rsidR="00860EF6" w:rsidRPr="00351F54" w:rsidRDefault="00860EF6" w:rsidP="00973885">
            <w:pPr>
              <w:rPr>
                <w:rFonts w:ascii="Century Gothic" w:hAnsi="Century Gothic"/>
              </w:rPr>
            </w:pPr>
          </w:p>
        </w:tc>
      </w:tr>
    </w:tbl>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22"/>
        <w:gridCol w:w="2823"/>
        <w:gridCol w:w="1429"/>
        <w:gridCol w:w="2976"/>
      </w:tblGrid>
      <w:tr w:rsidR="000C2633" w:rsidRPr="00351F54" w14:paraId="2008C9D1" w14:textId="77777777" w:rsidTr="00351F54">
        <w:tc>
          <w:tcPr>
            <w:tcW w:w="2122" w:type="dxa"/>
            <w:tcBorders>
              <w:top w:val="nil"/>
            </w:tcBorders>
            <w:shd w:val="clear" w:color="auto" w:fill="D9D9D9" w:themeFill="background1" w:themeFillShade="D9"/>
          </w:tcPr>
          <w:p w14:paraId="5809E436" w14:textId="77777777" w:rsidR="000C2633" w:rsidRPr="00351F54" w:rsidRDefault="00496F8B" w:rsidP="00973885">
            <w:pPr>
              <w:spacing w:after="0"/>
              <w:rPr>
                <w:rFonts w:ascii="Century Gothic" w:hAnsi="Century Gothic"/>
              </w:rPr>
            </w:pPr>
            <w:sdt>
              <w:sdtPr>
                <w:rPr>
                  <w:rFonts w:ascii="Century Gothic" w:hAnsi="Century Gothic"/>
                </w:rPr>
                <w:alias w:val="Reviewed By:"/>
                <w:tag w:val="Reviewed By:"/>
                <w:id w:val="-989627547"/>
                <w:placeholder>
                  <w:docPart w:val="2DDFB3D66C1545DBAA2CCB14A9720CF2"/>
                </w:placeholder>
                <w:temporary/>
                <w:showingPlcHdr/>
                <w15:appearance w15:val="hidden"/>
              </w:sdtPr>
              <w:sdtEndPr/>
              <w:sdtContent>
                <w:r w:rsidR="008A6F05" w:rsidRPr="00351F54">
                  <w:rPr>
                    <w:rFonts w:ascii="Century Gothic" w:hAnsi="Century Gothic"/>
                  </w:rPr>
                  <w:t>Reviewed By</w:t>
                </w:r>
              </w:sdtContent>
            </w:sdt>
            <w:r w:rsidR="008A6F05" w:rsidRPr="00351F54">
              <w:rPr>
                <w:rFonts w:ascii="Century Gothic" w:hAnsi="Century Gothic"/>
              </w:rPr>
              <w:t>:</w:t>
            </w:r>
          </w:p>
        </w:tc>
        <w:sdt>
          <w:sdtPr>
            <w:rPr>
              <w:rFonts w:ascii="Century Gothic" w:hAnsi="Century Gothic"/>
            </w:rPr>
            <w:alias w:val="Enter reviewer name:"/>
            <w:tag w:val="Enter reviewer name:"/>
            <w:id w:val="96767532"/>
            <w:placeholder>
              <w:docPart w:val="2E0ADC5006EC41DB816381EFEAB33A8E"/>
            </w:placeholder>
            <w:temporary/>
            <w:showingPlcHdr/>
            <w15:appearance w15:val="hidden"/>
          </w:sdtPr>
          <w:sdtEndPr/>
          <w:sdtContent>
            <w:tc>
              <w:tcPr>
                <w:tcW w:w="2823" w:type="dxa"/>
                <w:tcBorders>
                  <w:top w:val="nil"/>
                </w:tcBorders>
              </w:tcPr>
              <w:p w14:paraId="0E84D1E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tcBorders>
              <w:top w:val="nil"/>
            </w:tcBorders>
            <w:shd w:val="clear" w:color="auto" w:fill="D9D9D9" w:themeFill="background1" w:themeFillShade="D9"/>
          </w:tcPr>
          <w:p w14:paraId="1875212D" w14:textId="77777777" w:rsidR="000C2633" w:rsidRPr="00351F54" w:rsidRDefault="00496F8B" w:rsidP="00973885">
            <w:pPr>
              <w:spacing w:after="0"/>
              <w:rPr>
                <w:rFonts w:ascii="Century Gothic" w:hAnsi="Century Gothic"/>
              </w:rPr>
            </w:pPr>
            <w:sdt>
              <w:sdtPr>
                <w:rPr>
                  <w:rFonts w:ascii="Century Gothic" w:hAnsi="Century Gothic"/>
                </w:rPr>
                <w:alias w:val="Date:"/>
                <w:tag w:val="Date:"/>
                <w:id w:val="-895658618"/>
                <w:placeholder>
                  <w:docPart w:val="50DC66DE3F70406CAC85DB3BB8300007"/>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1174694007"/>
            <w:placeholder>
              <w:docPart w:val="9D0D6FF3AECC4A61A05B93007C6140B8"/>
            </w:placeholder>
            <w:temporary/>
            <w:showingPlcHdr/>
            <w15:appearance w15:val="hidden"/>
          </w:sdtPr>
          <w:sdtEndPr/>
          <w:sdtContent>
            <w:tc>
              <w:tcPr>
                <w:tcW w:w="2976" w:type="dxa"/>
                <w:tcBorders>
                  <w:top w:val="nil"/>
                </w:tcBorders>
              </w:tcPr>
              <w:p w14:paraId="60866CCC"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0F6E06AF" w14:textId="77777777" w:rsidTr="00351F54">
        <w:tc>
          <w:tcPr>
            <w:tcW w:w="2122" w:type="dxa"/>
            <w:shd w:val="clear" w:color="auto" w:fill="D9D9D9" w:themeFill="background1" w:themeFillShade="D9"/>
          </w:tcPr>
          <w:p w14:paraId="0C332C7F" w14:textId="77777777" w:rsidR="000C2633" w:rsidRPr="00351F54" w:rsidRDefault="00496F8B" w:rsidP="00973885">
            <w:pPr>
              <w:spacing w:after="0"/>
              <w:rPr>
                <w:rFonts w:ascii="Century Gothic" w:hAnsi="Century Gothic"/>
              </w:rPr>
            </w:pPr>
            <w:sdt>
              <w:sdtPr>
                <w:rPr>
                  <w:rFonts w:ascii="Century Gothic" w:hAnsi="Century Gothic"/>
                </w:rPr>
                <w:alias w:val="Approved By:"/>
                <w:tag w:val="Approved By:"/>
                <w:id w:val="550121496"/>
                <w:placeholder>
                  <w:docPart w:val="AD3C514E849B49A79CCEAC3D603E4F1C"/>
                </w:placeholder>
                <w:temporary/>
                <w:showingPlcHdr/>
                <w15:appearance w15:val="hidden"/>
              </w:sdtPr>
              <w:sdtEndPr/>
              <w:sdtContent>
                <w:r w:rsidR="008A6F05" w:rsidRPr="00351F54">
                  <w:rPr>
                    <w:rFonts w:ascii="Century Gothic" w:hAnsi="Century Gothic"/>
                  </w:rPr>
                  <w:t>Approved By</w:t>
                </w:r>
              </w:sdtContent>
            </w:sdt>
            <w:r w:rsidR="008A6F05" w:rsidRPr="00351F54">
              <w:rPr>
                <w:rFonts w:ascii="Century Gothic" w:hAnsi="Century Gothic"/>
              </w:rPr>
              <w:t>:</w:t>
            </w:r>
          </w:p>
        </w:tc>
        <w:sdt>
          <w:sdtPr>
            <w:rPr>
              <w:rFonts w:ascii="Century Gothic" w:hAnsi="Century Gothic"/>
            </w:rPr>
            <w:alias w:val="Enter approver name:"/>
            <w:tag w:val="Enter approver name:"/>
            <w:id w:val="1694192981"/>
            <w:placeholder>
              <w:docPart w:val="1437D64C4D024200AD46A4F14686E630"/>
            </w:placeholder>
            <w:temporary/>
            <w:showingPlcHdr/>
            <w15:appearance w15:val="hidden"/>
          </w:sdtPr>
          <w:sdtEndPr/>
          <w:sdtContent>
            <w:tc>
              <w:tcPr>
                <w:tcW w:w="2823" w:type="dxa"/>
              </w:tcPr>
              <w:p w14:paraId="223EC840"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5D94F6FF" w14:textId="77777777" w:rsidR="000C2633" w:rsidRPr="00351F54" w:rsidRDefault="00496F8B" w:rsidP="00973885">
            <w:pPr>
              <w:spacing w:after="0"/>
              <w:rPr>
                <w:rFonts w:ascii="Century Gothic" w:hAnsi="Century Gothic"/>
              </w:rPr>
            </w:pPr>
            <w:sdt>
              <w:sdtPr>
                <w:rPr>
                  <w:rFonts w:ascii="Century Gothic" w:hAnsi="Century Gothic"/>
                </w:rPr>
                <w:alias w:val="Date:"/>
                <w:tag w:val="Date:"/>
                <w:id w:val="1405646853"/>
                <w:placeholder>
                  <w:docPart w:val="7A6312DC58744E75BF92FC2AB3A81BBE"/>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488715492"/>
            <w:placeholder>
              <w:docPart w:val="082D9DE1998747F69E300B216DE20697"/>
            </w:placeholder>
            <w:temporary/>
            <w:showingPlcHdr/>
            <w15:appearance w15:val="hidden"/>
          </w:sdtPr>
          <w:sdtEndPr/>
          <w:sdtContent>
            <w:tc>
              <w:tcPr>
                <w:tcW w:w="2976" w:type="dxa"/>
              </w:tcPr>
              <w:p w14:paraId="36D473DF"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5B8CFD47" w14:textId="77777777" w:rsidTr="00351F54">
        <w:tc>
          <w:tcPr>
            <w:tcW w:w="2122" w:type="dxa"/>
            <w:shd w:val="clear" w:color="auto" w:fill="D9D9D9" w:themeFill="background1" w:themeFillShade="D9"/>
          </w:tcPr>
          <w:p w14:paraId="0B0324CB" w14:textId="77777777" w:rsidR="000C2633" w:rsidRPr="00351F54" w:rsidRDefault="00496F8B" w:rsidP="00973885">
            <w:pPr>
              <w:spacing w:after="0"/>
              <w:rPr>
                <w:rFonts w:ascii="Century Gothic" w:hAnsi="Century Gothic"/>
              </w:rPr>
            </w:pPr>
            <w:sdt>
              <w:sdtPr>
                <w:rPr>
                  <w:rFonts w:ascii="Century Gothic" w:hAnsi="Century Gothic"/>
                </w:rPr>
                <w:alias w:val="Last Updated By:"/>
                <w:tag w:val="Last Updated By:"/>
                <w:id w:val="1088044937"/>
                <w:placeholder>
                  <w:docPart w:val="EB5C8FE1343244159A811E2F65A1397E"/>
                </w:placeholder>
                <w:temporary/>
                <w:showingPlcHdr/>
                <w15:appearance w15:val="hidden"/>
              </w:sdtPr>
              <w:sdtEndPr/>
              <w:sdtContent>
                <w:r w:rsidR="008A6F05" w:rsidRPr="00351F54">
                  <w:rPr>
                    <w:rFonts w:ascii="Century Gothic" w:hAnsi="Century Gothic"/>
                  </w:rPr>
                  <w:t>Last Updated By</w:t>
                </w:r>
              </w:sdtContent>
            </w:sdt>
            <w:r w:rsidR="008A6F05" w:rsidRPr="00351F54">
              <w:rPr>
                <w:rFonts w:ascii="Century Gothic" w:hAnsi="Century Gothic"/>
              </w:rPr>
              <w:t>:</w:t>
            </w:r>
          </w:p>
        </w:tc>
        <w:sdt>
          <w:sdtPr>
            <w:rPr>
              <w:rFonts w:ascii="Century Gothic" w:hAnsi="Century Gothic"/>
            </w:rPr>
            <w:alias w:val="Enter name:"/>
            <w:tag w:val="Enter name:"/>
            <w:id w:val="-287055422"/>
            <w:placeholder>
              <w:docPart w:val="907C2D719D4046348CF1413726F3E991"/>
            </w:placeholder>
            <w:temporary/>
            <w:showingPlcHdr/>
            <w15:appearance w15:val="hidden"/>
          </w:sdtPr>
          <w:sdtEndPr/>
          <w:sdtContent>
            <w:tc>
              <w:tcPr>
                <w:tcW w:w="2823" w:type="dxa"/>
              </w:tcPr>
              <w:p w14:paraId="12A7429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35B228DE" w14:textId="77777777" w:rsidR="000C2633" w:rsidRPr="00351F54" w:rsidRDefault="00496F8B" w:rsidP="00973885">
            <w:pPr>
              <w:spacing w:after="0"/>
              <w:rPr>
                <w:rFonts w:ascii="Century Gothic" w:hAnsi="Century Gothic"/>
              </w:rPr>
            </w:pPr>
            <w:sdt>
              <w:sdtPr>
                <w:rPr>
                  <w:rFonts w:ascii="Century Gothic" w:hAnsi="Century Gothic"/>
                </w:rPr>
                <w:alias w:val="Date/Time:"/>
                <w:tag w:val="Date/Time:"/>
                <w:id w:val="-1114593219"/>
                <w:placeholder>
                  <w:docPart w:val="57EAD671486D4D2FB7E647DE29454C7D"/>
                </w:placeholder>
                <w:temporary/>
                <w:showingPlcHdr/>
                <w15:appearance w15:val="hidden"/>
              </w:sdtPr>
              <w:sdtEndPr/>
              <w:sdtContent>
                <w:r w:rsidR="008A6F05" w:rsidRPr="00351F54">
                  <w:rPr>
                    <w:rFonts w:ascii="Century Gothic" w:hAnsi="Century Gothic"/>
                  </w:rPr>
                  <w:t>Date/Time</w:t>
                </w:r>
              </w:sdtContent>
            </w:sdt>
            <w:r w:rsidR="008A6F05" w:rsidRPr="00351F54">
              <w:rPr>
                <w:rFonts w:ascii="Century Gothic" w:hAnsi="Century Gothic"/>
              </w:rPr>
              <w:t>:</w:t>
            </w:r>
          </w:p>
        </w:tc>
        <w:sdt>
          <w:sdtPr>
            <w:rPr>
              <w:rFonts w:ascii="Century Gothic" w:hAnsi="Century Gothic"/>
            </w:rPr>
            <w:alias w:val="Enter date/time:"/>
            <w:tag w:val="Enter date/time:"/>
            <w:id w:val="-379013863"/>
            <w:placeholder>
              <w:docPart w:val="A0CCC65A696446348283C7B17657EDB2"/>
            </w:placeholder>
            <w:temporary/>
            <w:showingPlcHdr/>
            <w15:appearance w15:val="hidden"/>
          </w:sdtPr>
          <w:sdtEndPr/>
          <w:sdtContent>
            <w:tc>
              <w:tcPr>
                <w:tcW w:w="2976" w:type="dxa"/>
              </w:tcPr>
              <w:p w14:paraId="0ED6A538" w14:textId="77777777" w:rsidR="000C2633" w:rsidRPr="00351F54" w:rsidRDefault="008A6F05" w:rsidP="00973885">
                <w:pPr>
                  <w:spacing w:after="0"/>
                  <w:rPr>
                    <w:rFonts w:ascii="Century Gothic" w:hAnsi="Century Gothic"/>
                  </w:rPr>
                </w:pPr>
                <w:r w:rsidRPr="00351F54">
                  <w:rPr>
                    <w:rFonts w:ascii="Century Gothic" w:hAnsi="Century Gothic"/>
                  </w:rPr>
                  <w:t>Date/Time</w:t>
                </w:r>
              </w:p>
            </w:tc>
          </w:sdtContent>
        </w:sdt>
      </w:tr>
    </w:tbl>
    <w:p w14:paraId="4ADD85E0" w14:textId="77777777" w:rsidR="008A6F05" w:rsidRPr="00351F54" w:rsidRDefault="008A6F05" w:rsidP="00973885">
      <w:pPr>
        <w:spacing w:after="0"/>
        <w:rPr>
          <w:rFonts w:ascii="Century Gothic" w:hAnsi="Century Gothic"/>
        </w:rPr>
      </w:pPr>
    </w:p>
    <w:sectPr w:rsidR="008A6F05" w:rsidRPr="00351F54" w:rsidSect="00351F54">
      <w:headerReference w:type="default" r:id="rId9"/>
      <w:footerReference w:type="default" r:id="rId10"/>
      <w:headerReference w:type="first" r:id="rId11"/>
      <w:footerReference w:type="first" r:id="rId12"/>
      <w:pgSz w:w="12240" w:h="15840"/>
      <w:pgMar w:top="1366" w:right="1440" w:bottom="851" w:left="1440"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A093F" w14:textId="77777777" w:rsidR="00496F8B" w:rsidRDefault="00496F8B">
      <w:pPr>
        <w:spacing w:before="0" w:after="0"/>
      </w:pPr>
      <w:r>
        <w:separator/>
      </w:r>
    </w:p>
  </w:endnote>
  <w:endnote w:type="continuationSeparator" w:id="0">
    <w:p w14:paraId="511D5791" w14:textId="77777777" w:rsidR="00496F8B" w:rsidRDefault="00496F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648982"/>
      <w:docPartObj>
        <w:docPartGallery w:val="Page Numbers (Bottom of Page)"/>
        <w:docPartUnique/>
      </w:docPartObj>
    </w:sdtPr>
    <w:sdtEndPr/>
    <w:sdtContent>
      <w:sdt>
        <w:sdtPr>
          <w:id w:val="-1705238520"/>
          <w:docPartObj>
            <w:docPartGallery w:val="Page Numbers (Top of Page)"/>
            <w:docPartUnique/>
          </w:docPartObj>
        </w:sdtPr>
        <w:sdtEndPr/>
        <w:sdtContent>
          <w:p w14:paraId="51C12AB1" w14:textId="7717A509" w:rsidR="00860EF6" w:rsidRDefault="00860EF6" w:rsidP="00860EF6">
            <w:pPr>
              <w:pStyle w:val="Footer"/>
              <w:ind w:left="6480" w:firstLine="7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68F866" w14:textId="283343EA" w:rsidR="000C2633" w:rsidRDefault="000C263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3583"/>
      <w:docPartObj>
        <w:docPartGallery w:val="Page Numbers (Bottom of Page)"/>
        <w:docPartUnique/>
      </w:docPartObj>
    </w:sdtPr>
    <w:sdtEndPr/>
    <w:sdtContent>
      <w:sdt>
        <w:sdtPr>
          <w:id w:val="-1769616900"/>
          <w:docPartObj>
            <w:docPartGallery w:val="Page Numbers (Top of Page)"/>
            <w:docPartUnique/>
          </w:docPartObj>
        </w:sdtPr>
        <w:sdtEndPr/>
        <w:sdtContent>
          <w:p w14:paraId="46A6D4E8" w14:textId="5C387219" w:rsidR="00860EF6" w:rsidRDefault="00860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6E11A0" w14:textId="77777777" w:rsidR="00860EF6" w:rsidRDefault="00860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2562D" w14:textId="77777777" w:rsidR="00496F8B" w:rsidRDefault="00496F8B">
      <w:pPr>
        <w:spacing w:before="0" w:after="0"/>
      </w:pPr>
      <w:r>
        <w:separator/>
      </w:r>
    </w:p>
  </w:footnote>
  <w:footnote w:type="continuationSeparator" w:id="0">
    <w:p w14:paraId="5A382AC0" w14:textId="77777777" w:rsidR="00496F8B" w:rsidRDefault="00496F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8193"/>
    </w:tblGrid>
    <w:tr w:rsidR="00860EF6" w:rsidRPr="00525E1F" w14:paraId="7310764E" w14:textId="77777777" w:rsidTr="00351F54">
      <w:tc>
        <w:tcPr>
          <w:tcW w:w="1157" w:type="dxa"/>
          <w:vAlign w:val="center"/>
        </w:tcPr>
        <w:p w14:paraId="3A3BEECC" w14:textId="0D89FD95" w:rsidR="00860EF6" w:rsidRPr="00860EF6" w:rsidRDefault="00860EF6" w:rsidP="00860EF6">
          <w:pPr>
            <w:pStyle w:val="Header"/>
            <w:jc w:val="left"/>
            <w:rPr>
              <w:sz w:val="16"/>
              <w:szCs w:val="16"/>
            </w:rPr>
          </w:pPr>
          <w:r w:rsidRPr="00860EF6">
            <w:rPr>
              <w:noProof/>
              <w:sz w:val="16"/>
              <w:szCs w:val="16"/>
            </w:rPr>
            <w:drawing>
              <wp:inline distT="0" distB="0" distL="0" distR="0" wp14:anchorId="56C05210" wp14:editId="4BAFD603">
                <wp:extent cx="597913" cy="577596"/>
                <wp:effectExtent l="0" t="0" r="0" b="0"/>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615359" cy="594449"/>
                        </a:xfrm>
                        <a:prstGeom prst="rect">
                          <a:avLst/>
                        </a:prstGeom>
                      </pic:spPr>
                    </pic:pic>
                  </a:graphicData>
                </a:graphic>
              </wp:inline>
            </w:drawing>
          </w:r>
        </w:p>
      </w:tc>
      <w:tc>
        <w:tcPr>
          <w:tcW w:w="8193" w:type="dxa"/>
          <w:vAlign w:val="center"/>
        </w:tcPr>
        <w:p w14:paraId="2844D0F1" w14:textId="4B564E8B" w:rsidR="00860EF6" w:rsidRPr="00525E1F" w:rsidRDefault="00351F54" w:rsidP="00351F54">
          <w:pPr>
            <w:pStyle w:val="Header"/>
            <w:jc w:val="left"/>
            <w:rPr>
              <w:rFonts w:ascii="Century Gothic" w:hAnsi="Century Gothic"/>
              <w:sz w:val="24"/>
              <w:szCs w:val="24"/>
            </w:rPr>
          </w:pPr>
          <w:r w:rsidRPr="00525E1F">
            <w:rPr>
              <w:rFonts w:ascii="Century Gothic" w:hAnsi="Century Gothic"/>
              <w:sz w:val="24"/>
              <w:szCs w:val="24"/>
            </w:rPr>
            <w:t xml:space="preserve">G6 Internet Explorers Team – Group Project </w:t>
          </w:r>
          <w:r w:rsidR="00525E1F">
            <w:rPr>
              <w:rFonts w:ascii="Century Gothic" w:hAnsi="Century Gothic"/>
              <w:sz w:val="24"/>
              <w:szCs w:val="24"/>
            </w:rPr>
            <w:t>Position</w:t>
          </w:r>
          <w:r w:rsidRPr="00525E1F">
            <w:rPr>
              <w:rFonts w:ascii="Century Gothic" w:hAnsi="Century Gothic"/>
              <w:sz w:val="24"/>
              <w:szCs w:val="24"/>
            </w:rPr>
            <w:t xml:space="preserve"> Description</w:t>
          </w:r>
        </w:p>
      </w:tc>
    </w:tr>
  </w:tbl>
  <w:p w14:paraId="105C024B" w14:textId="77777777" w:rsidR="00860EF6" w:rsidRPr="00351F54" w:rsidRDefault="00860EF6" w:rsidP="00351F54">
    <w:pPr>
      <w:pStyle w:val="Header"/>
      <w:jc w:val="left"/>
      <w:rPr>
        <w:rFonts w:ascii="Century Gothic" w:hAnsi="Century Gothic"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129"/>
      <w:gridCol w:w="8221"/>
    </w:tblGrid>
    <w:tr w:rsidR="00860EF6" w14:paraId="6AC38BEC" w14:textId="77777777" w:rsidTr="00860EF6">
      <w:tc>
        <w:tcPr>
          <w:tcW w:w="1129" w:type="dxa"/>
        </w:tcPr>
        <w:p w14:paraId="5E68BFE3" w14:textId="0D2E1217" w:rsidR="00860EF6" w:rsidRDefault="00860EF6" w:rsidP="00860EF6">
          <w:pPr>
            <w:rPr>
              <w:rFonts w:ascii="Century Gothic" w:hAnsi="Century Gothic"/>
              <w:sz w:val="22"/>
              <w:szCs w:val="22"/>
            </w:rPr>
          </w:pPr>
          <w:r>
            <w:rPr>
              <w:rFonts w:ascii="Century Gothic" w:hAnsi="Century Gothic"/>
              <w:noProof/>
              <w:sz w:val="22"/>
              <w:szCs w:val="22"/>
            </w:rPr>
            <w:drawing>
              <wp:inline distT="0" distB="0" distL="0" distR="0" wp14:anchorId="3B78BA06" wp14:editId="2DD29F17">
                <wp:extent cx="566928" cy="547663"/>
                <wp:effectExtent l="0" t="0" r="5080" b="5080"/>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584715" cy="564846"/>
                        </a:xfrm>
                        <a:prstGeom prst="rect">
                          <a:avLst/>
                        </a:prstGeom>
                      </pic:spPr>
                    </pic:pic>
                  </a:graphicData>
                </a:graphic>
              </wp:inline>
            </w:drawing>
          </w:r>
        </w:p>
      </w:tc>
      <w:tc>
        <w:tcPr>
          <w:tcW w:w="8221" w:type="dxa"/>
          <w:vAlign w:val="center"/>
        </w:tcPr>
        <w:p w14:paraId="73965EE6" w14:textId="2D2FBACA" w:rsidR="00860EF6" w:rsidRPr="00860EF6" w:rsidRDefault="00860EF6" w:rsidP="00860EF6">
          <w:pPr>
            <w:rPr>
              <w:rFonts w:ascii="Century Gothic" w:hAnsi="Century Gothic"/>
              <w:b/>
              <w:bCs/>
              <w:sz w:val="22"/>
              <w:szCs w:val="22"/>
            </w:rPr>
          </w:pPr>
          <w:r w:rsidRPr="00860EF6">
            <w:rPr>
              <w:rFonts w:ascii="Century Gothic" w:hAnsi="Century Gothic"/>
              <w:b/>
              <w:bCs/>
              <w:sz w:val="22"/>
              <w:szCs w:val="22"/>
            </w:rPr>
            <w:t>G6 Internet Explorers Team – Project Job Descriptions</w:t>
          </w:r>
        </w:p>
      </w:tc>
    </w:tr>
  </w:tbl>
  <w:p w14:paraId="3B7E53D8" w14:textId="12AAC1E1" w:rsidR="000C2633" w:rsidRPr="00860EF6" w:rsidRDefault="000C2633" w:rsidP="00860EF6">
    <w:pPr>
      <w:rPr>
        <w:rFonts w:ascii="Century Gothic" w:hAnsi="Century 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80641"/>
    <w:multiLevelType w:val="hybridMultilevel"/>
    <w:tmpl w:val="4A7E1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82E7B"/>
    <w:multiLevelType w:val="hybridMultilevel"/>
    <w:tmpl w:val="DF460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C11DE5"/>
    <w:multiLevelType w:val="hybridMultilevel"/>
    <w:tmpl w:val="216A4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E4155C"/>
    <w:multiLevelType w:val="hybridMultilevel"/>
    <w:tmpl w:val="56405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D29"/>
    <w:multiLevelType w:val="hybridMultilevel"/>
    <w:tmpl w:val="011CE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FCF52DC"/>
    <w:multiLevelType w:val="hybridMultilevel"/>
    <w:tmpl w:val="31DAE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3"/>
  </w:num>
  <w:num w:numId="16">
    <w:abstractNumId w:val="16"/>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F6"/>
    <w:rsid w:val="000304A3"/>
    <w:rsid w:val="000C2633"/>
    <w:rsid w:val="001A40E4"/>
    <w:rsid w:val="001B2073"/>
    <w:rsid w:val="001C09BA"/>
    <w:rsid w:val="001E59CF"/>
    <w:rsid w:val="002328B6"/>
    <w:rsid w:val="00292613"/>
    <w:rsid w:val="002F1DBC"/>
    <w:rsid w:val="003241AA"/>
    <w:rsid w:val="00342CDD"/>
    <w:rsid w:val="00351F54"/>
    <w:rsid w:val="00363A6A"/>
    <w:rsid w:val="00383F13"/>
    <w:rsid w:val="00496F8B"/>
    <w:rsid w:val="004E1A15"/>
    <w:rsid w:val="00521A90"/>
    <w:rsid w:val="00525E1F"/>
    <w:rsid w:val="005443BE"/>
    <w:rsid w:val="005E3543"/>
    <w:rsid w:val="006228EE"/>
    <w:rsid w:val="00635407"/>
    <w:rsid w:val="0066002F"/>
    <w:rsid w:val="0066344A"/>
    <w:rsid w:val="00664BAE"/>
    <w:rsid w:val="006A0C25"/>
    <w:rsid w:val="006F6B60"/>
    <w:rsid w:val="0070300B"/>
    <w:rsid w:val="00741527"/>
    <w:rsid w:val="00761239"/>
    <w:rsid w:val="00795023"/>
    <w:rsid w:val="00802707"/>
    <w:rsid w:val="008156CB"/>
    <w:rsid w:val="008527F0"/>
    <w:rsid w:val="00860EF6"/>
    <w:rsid w:val="008A6F05"/>
    <w:rsid w:val="008D1DFA"/>
    <w:rsid w:val="009541C6"/>
    <w:rsid w:val="00973885"/>
    <w:rsid w:val="00991989"/>
    <w:rsid w:val="0099397C"/>
    <w:rsid w:val="009C7DE8"/>
    <w:rsid w:val="00A63436"/>
    <w:rsid w:val="00A670F2"/>
    <w:rsid w:val="00AE309C"/>
    <w:rsid w:val="00B42047"/>
    <w:rsid w:val="00B8392C"/>
    <w:rsid w:val="00BC7D19"/>
    <w:rsid w:val="00C07439"/>
    <w:rsid w:val="00C1476C"/>
    <w:rsid w:val="00C26D0F"/>
    <w:rsid w:val="00C5493D"/>
    <w:rsid w:val="00C97885"/>
    <w:rsid w:val="00CA1C12"/>
    <w:rsid w:val="00CA7DE2"/>
    <w:rsid w:val="00D3426F"/>
    <w:rsid w:val="00D7348B"/>
    <w:rsid w:val="00DA2EA0"/>
    <w:rsid w:val="00E00E9F"/>
    <w:rsid w:val="00E13ADE"/>
    <w:rsid w:val="00E553AA"/>
    <w:rsid w:val="00EA0EB4"/>
    <w:rsid w:val="00F37398"/>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455F2"/>
  <w15:chartTrackingRefBased/>
  <w15:docId w15:val="{39DA1B7C-1105-4F3B-9252-8564C601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0E4"/>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1A40E4"/>
    <w:rPr>
      <w:b/>
      <w:bCs/>
      <w:caps w:val="0"/>
      <w:smallCaps/>
      <w:color w:val="365F91" w:themeColor="accent1" w:themeShade="BF"/>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1A40E4"/>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semiHidden/>
    <w:unhideWhenUsed/>
    <w:qFormat/>
    <w:rsid w:val="001A40E4"/>
    <w:rPr>
      <w:i/>
      <w:iCs/>
      <w:color w:val="365F91" w:themeColor="accent1" w:themeShade="BF"/>
    </w:rPr>
  </w:style>
  <w:style w:type="paragraph" w:styleId="IntenseQuote">
    <w:name w:val="Intense Quote"/>
    <w:basedOn w:val="Normal"/>
    <w:next w:val="Normal"/>
    <w:link w:val="IntenseQuote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A40E4"/>
    <w:rPr>
      <w:i/>
      <w:iCs/>
      <w:color w:val="365F91" w:themeColor="accent1" w:themeShade="BF"/>
    </w:rPr>
  </w:style>
  <w:style w:type="paragraph" w:styleId="BlockText">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DefaultParagraphFont"/>
    <w:uiPriority w:val="99"/>
    <w:semiHidden/>
    <w:unhideWhenUsed/>
    <w:rsid w:val="001A40E4"/>
    <w:rPr>
      <w:color w:val="595959" w:themeColor="text1" w:themeTint="A6"/>
      <w:shd w:val="clear" w:color="auto" w:fill="E6E6E6"/>
    </w:rPr>
  </w:style>
  <w:style w:type="paragraph" w:styleId="Captio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Emphasis">
    <w:name w:val="Emphasis"/>
    <w:basedOn w:val="DefaultParagraphFont"/>
    <w:uiPriority w:val="20"/>
    <w:semiHidden/>
    <w:unhideWhenUsed/>
    <w:qFormat/>
    <w:rsid w:val="005443BE"/>
    <w:rPr>
      <w:i/>
      <w:iCs/>
    </w:rPr>
  </w:style>
  <w:style w:type="character" w:customStyle="1" w:styleId="Heading6Char">
    <w:name w:val="Heading 6 Char"/>
    <w:basedOn w:val="DefaultParagraphFont"/>
    <w:link w:val="Heading6"/>
    <w:uiPriority w:val="9"/>
    <w:semiHidden/>
    <w:rsid w:val="005443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443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unhideWhenUsed/>
    <w:qFormat/>
    <w:rsid w:val="005443BE"/>
    <w:pPr>
      <w:ind w:left="720"/>
      <w:contextualSpacing/>
    </w:pPr>
  </w:style>
  <w:style w:type="paragraph" w:styleId="Quote">
    <w:name w:val="Quote"/>
    <w:basedOn w:val="Normal"/>
    <w:next w:val="Normal"/>
    <w:link w:val="QuoteChar"/>
    <w:uiPriority w:val="29"/>
    <w:semiHidden/>
    <w:unhideWhenUsed/>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443BE"/>
    <w:rPr>
      <w:i/>
      <w:iCs/>
      <w:color w:val="404040" w:themeColor="text1" w:themeTint="BF"/>
    </w:rPr>
  </w:style>
  <w:style w:type="character" w:styleId="Strong">
    <w:name w:val="Strong"/>
    <w:basedOn w:val="DefaultParagraphFont"/>
    <w:uiPriority w:val="22"/>
    <w:semiHidden/>
    <w:unhideWhenUsed/>
    <w:qFormat/>
    <w:rsid w:val="005443BE"/>
    <w:rPr>
      <w:b/>
      <w:bCs/>
    </w:rPr>
  </w:style>
  <w:style w:type="paragraph" w:styleId="Subtitle">
    <w:name w:val="Subtitle"/>
    <w:basedOn w:val="Normal"/>
    <w:next w:val="Normal"/>
    <w:link w:val="Subtitle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5443BE"/>
    <w:rPr>
      <w:color w:val="5A5A5A" w:themeColor="text1" w:themeTint="A5"/>
      <w:spacing w:val="15"/>
      <w:sz w:val="22"/>
      <w:szCs w:val="22"/>
    </w:rPr>
  </w:style>
  <w:style w:type="character" w:styleId="SubtleEmphasis">
    <w:name w:val="Subtle Emphasis"/>
    <w:basedOn w:val="DefaultParagraphFont"/>
    <w:uiPriority w:val="19"/>
    <w:semiHidden/>
    <w:unhideWhenUsed/>
    <w:qFormat/>
    <w:rsid w:val="005443BE"/>
    <w:rPr>
      <w:i/>
      <w:iCs/>
      <w:color w:val="404040" w:themeColor="text1" w:themeTint="BF"/>
    </w:rPr>
  </w:style>
  <w:style w:type="character" w:styleId="SubtleReference">
    <w:name w:val="Subtle Reference"/>
    <w:basedOn w:val="DefaultParagraphFont"/>
    <w:uiPriority w:val="31"/>
    <w:semiHidden/>
    <w:unhideWhenUsed/>
    <w:qFormat/>
    <w:rsid w:val="005443BE"/>
    <w:rPr>
      <w:smallCaps/>
      <w:color w:val="5A5A5A" w:themeColor="text1" w:themeTint="A5"/>
    </w:rPr>
  </w:style>
  <w:style w:type="paragraph" w:styleId="Title">
    <w:name w:val="Title"/>
    <w:basedOn w:val="Normal"/>
    <w:next w:val="Normal"/>
    <w:link w:val="Title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Packages\Microsoft.Office.Desktop_8wekyb3d8bbwe\LocalCache\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E2F10438BF4052B9157DBF72E5D087"/>
        <w:category>
          <w:name w:val="General"/>
          <w:gallery w:val="placeholder"/>
        </w:category>
        <w:types>
          <w:type w:val="bbPlcHdr"/>
        </w:types>
        <w:behaviors>
          <w:behavior w:val="content"/>
        </w:behaviors>
        <w:guid w:val="{B655A015-900C-496A-A351-A8F8BFE3A737}"/>
      </w:docPartPr>
      <w:docPartBody>
        <w:p w:rsidR="00900A74" w:rsidRDefault="00E64799">
          <w:pPr>
            <w:pStyle w:val="06E2F10438BF4052B9157DBF72E5D087"/>
          </w:pPr>
          <w:r w:rsidRPr="00973885">
            <w:t>Job Category</w:t>
          </w:r>
        </w:p>
      </w:docPartBody>
    </w:docPart>
    <w:docPart>
      <w:docPartPr>
        <w:name w:val="B1A89536A96C43D58D28CC246FDBA2F5"/>
        <w:category>
          <w:name w:val="General"/>
          <w:gallery w:val="placeholder"/>
        </w:category>
        <w:types>
          <w:type w:val="bbPlcHdr"/>
        </w:types>
        <w:behaviors>
          <w:behavior w:val="content"/>
        </w:behaviors>
        <w:guid w:val="{007ABA92-BE9E-4646-9778-488FE9DF5CE1}"/>
      </w:docPartPr>
      <w:docPartBody>
        <w:p w:rsidR="00900A74" w:rsidRDefault="00E64799">
          <w:pPr>
            <w:pStyle w:val="B1A89536A96C43D58D28CC246FDBA2F5"/>
          </w:pPr>
          <w:r w:rsidRPr="00973885">
            <w:t>Position Type</w:t>
          </w:r>
        </w:p>
      </w:docPartBody>
    </w:docPart>
    <w:docPart>
      <w:docPartPr>
        <w:name w:val="06CDF0A491134327A4C0F8E560AFA33D"/>
        <w:category>
          <w:name w:val="General"/>
          <w:gallery w:val="placeholder"/>
        </w:category>
        <w:types>
          <w:type w:val="bbPlcHdr"/>
        </w:types>
        <w:behaviors>
          <w:behavior w:val="content"/>
        </w:behaviors>
        <w:guid w:val="{3FF315E1-01C5-4B36-838E-9B7F2EE435E8}"/>
      </w:docPartPr>
      <w:docPartBody>
        <w:p w:rsidR="00900A74" w:rsidRDefault="00E64799">
          <w:pPr>
            <w:pStyle w:val="06CDF0A491134327A4C0F8E560AFA33D"/>
          </w:pPr>
          <w:r w:rsidRPr="00973885">
            <w:t>Job Description</w:t>
          </w:r>
        </w:p>
      </w:docPartBody>
    </w:docPart>
    <w:docPart>
      <w:docPartPr>
        <w:name w:val="D53B875078224D8D9ACDFE03EB82EA03"/>
        <w:category>
          <w:name w:val="General"/>
          <w:gallery w:val="placeholder"/>
        </w:category>
        <w:types>
          <w:type w:val="bbPlcHdr"/>
        </w:types>
        <w:behaviors>
          <w:behavior w:val="content"/>
        </w:behaviors>
        <w:guid w:val="{502C435A-A311-470B-8407-5BF02224B583}"/>
      </w:docPartPr>
      <w:docPartBody>
        <w:p w:rsidR="00900A74" w:rsidRDefault="00E64799">
          <w:pPr>
            <w:pStyle w:val="D53B875078224D8D9ACDFE03EB82EA03"/>
          </w:pPr>
          <w:r w:rsidRPr="00973885">
            <w:t>Role and Responsibilities</w:t>
          </w:r>
        </w:p>
      </w:docPartBody>
    </w:docPart>
    <w:docPart>
      <w:docPartPr>
        <w:name w:val="26D302A07B3D43AAA4F947A4E8DD7B30"/>
        <w:category>
          <w:name w:val="General"/>
          <w:gallery w:val="placeholder"/>
        </w:category>
        <w:types>
          <w:type w:val="bbPlcHdr"/>
        </w:types>
        <w:behaviors>
          <w:behavior w:val="content"/>
        </w:behaviors>
        <w:guid w:val="{443C564C-B839-4EDA-AB0B-FFE844066894}"/>
      </w:docPartPr>
      <w:docPartBody>
        <w:p w:rsidR="00900A74" w:rsidRDefault="00E64799">
          <w:pPr>
            <w:pStyle w:val="26D302A07B3D43AAA4F947A4E8DD7B30"/>
          </w:pPr>
          <w:r w:rsidRPr="00973885">
            <w:t>Qualifications and Education Requirements</w:t>
          </w:r>
        </w:p>
      </w:docPartBody>
    </w:docPart>
    <w:docPart>
      <w:docPartPr>
        <w:name w:val="B2B8AB0455B4419FB019FB215CB38BE8"/>
        <w:category>
          <w:name w:val="General"/>
          <w:gallery w:val="placeholder"/>
        </w:category>
        <w:types>
          <w:type w:val="bbPlcHdr"/>
        </w:types>
        <w:behaviors>
          <w:behavior w:val="content"/>
        </w:behaviors>
        <w:guid w:val="{83685E54-FCAA-4DA9-8403-A4EAEA1AF8A6}"/>
      </w:docPartPr>
      <w:docPartBody>
        <w:p w:rsidR="00900A74" w:rsidRDefault="00E64799">
          <w:pPr>
            <w:pStyle w:val="B2B8AB0455B4419FB019FB215CB38BE8"/>
          </w:pPr>
          <w:r w:rsidRPr="00973885">
            <w:t>Preferred Skills</w:t>
          </w:r>
        </w:p>
      </w:docPartBody>
    </w:docPart>
    <w:docPart>
      <w:docPartPr>
        <w:name w:val="2DDFB3D66C1545DBAA2CCB14A9720CF2"/>
        <w:category>
          <w:name w:val="General"/>
          <w:gallery w:val="placeholder"/>
        </w:category>
        <w:types>
          <w:type w:val="bbPlcHdr"/>
        </w:types>
        <w:behaviors>
          <w:behavior w:val="content"/>
        </w:behaviors>
        <w:guid w:val="{DFD4E328-0240-4C27-92B7-7CB68EDD13CC}"/>
      </w:docPartPr>
      <w:docPartBody>
        <w:p w:rsidR="00900A74" w:rsidRDefault="00E64799">
          <w:pPr>
            <w:pStyle w:val="2DDFB3D66C1545DBAA2CCB14A9720CF2"/>
          </w:pPr>
          <w:r w:rsidRPr="00973885">
            <w:t>Reviewed By</w:t>
          </w:r>
        </w:p>
      </w:docPartBody>
    </w:docPart>
    <w:docPart>
      <w:docPartPr>
        <w:name w:val="2E0ADC5006EC41DB816381EFEAB33A8E"/>
        <w:category>
          <w:name w:val="General"/>
          <w:gallery w:val="placeholder"/>
        </w:category>
        <w:types>
          <w:type w:val="bbPlcHdr"/>
        </w:types>
        <w:behaviors>
          <w:behavior w:val="content"/>
        </w:behaviors>
        <w:guid w:val="{D6F5F902-320D-473F-AF2C-99A9276AD60C}"/>
      </w:docPartPr>
      <w:docPartBody>
        <w:p w:rsidR="00900A74" w:rsidRDefault="00E64799">
          <w:pPr>
            <w:pStyle w:val="2E0ADC5006EC41DB816381EFEAB33A8E"/>
          </w:pPr>
          <w:r w:rsidRPr="00973885">
            <w:t>Name</w:t>
          </w:r>
        </w:p>
      </w:docPartBody>
    </w:docPart>
    <w:docPart>
      <w:docPartPr>
        <w:name w:val="50DC66DE3F70406CAC85DB3BB8300007"/>
        <w:category>
          <w:name w:val="General"/>
          <w:gallery w:val="placeholder"/>
        </w:category>
        <w:types>
          <w:type w:val="bbPlcHdr"/>
        </w:types>
        <w:behaviors>
          <w:behavior w:val="content"/>
        </w:behaviors>
        <w:guid w:val="{79FE5934-B62E-4B67-A51D-175491FAAACD}"/>
      </w:docPartPr>
      <w:docPartBody>
        <w:p w:rsidR="00900A74" w:rsidRDefault="00E64799">
          <w:pPr>
            <w:pStyle w:val="50DC66DE3F70406CAC85DB3BB8300007"/>
          </w:pPr>
          <w:r w:rsidRPr="00973885">
            <w:t>Date</w:t>
          </w:r>
        </w:p>
      </w:docPartBody>
    </w:docPart>
    <w:docPart>
      <w:docPartPr>
        <w:name w:val="9D0D6FF3AECC4A61A05B93007C6140B8"/>
        <w:category>
          <w:name w:val="General"/>
          <w:gallery w:val="placeholder"/>
        </w:category>
        <w:types>
          <w:type w:val="bbPlcHdr"/>
        </w:types>
        <w:behaviors>
          <w:behavior w:val="content"/>
        </w:behaviors>
        <w:guid w:val="{3261A13B-70AB-4899-8E7A-6DAFC14D6758}"/>
      </w:docPartPr>
      <w:docPartBody>
        <w:p w:rsidR="00900A74" w:rsidRDefault="00E64799">
          <w:pPr>
            <w:pStyle w:val="9D0D6FF3AECC4A61A05B93007C6140B8"/>
          </w:pPr>
          <w:r w:rsidRPr="00973885">
            <w:t>Date</w:t>
          </w:r>
        </w:p>
      </w:docPartBody>
    </w:docPart>
    <w:docPart>
      <w:docPartPr>
        <w:name w:val="AD3C514E849B49A79CCEAC3D603E4F1C"/>
        <w:category>
          <w:name w:val="General"/>
          <w:gallery w:val="placeholder"/>
        </w:category>
        <w:types>
          <w:type w:val="bbPlcHdr"/>
        </w:types>
        <w:behaviors>
          <w:behavior w:val="content"/>
        </w:behaviors>
        <w:guid w:val="{3B96C60E-660C-4E4C-BAEC-BCAC4C481B0A}"/>
      </w:docPartPr>
      <w:docPartBody>
        <w:p w:rsidR="00900A74" w:rsidRDefault="00E64799">
          <w:pPr>
            <w:pStyle w:val="AD3C514E849B49A79CCEAC3D603E4F1C"/>
          </w:pPr>
          <w:r w:rsidRPr="00973885">
            <w:t>Approved By</w:t>
          </w:r>
        </w:p>
      </w:docPartBody>
    </w:docPart>
    <w:docPart>
      <w:docPartPr>
        <w:name w:val="1437D64C4D024200AD46A4F14686E630"/>
        <w:category>
          <w:name w:val="General"/>
          <w:gallery w:val="placeholder"/>
        </w:category>
        <w:types>
          <w:type w:val="bbPlcHdr"/>
        </w:types>
        <w:behaviors>
          <w:behavior w:val="content"/>
        </w:behaviors>
        <w:guid w:val="{EFD43DD9-09B9-4F49-8EFB-D484F39BB1AC}"/>
      </w:docPartPr>
      <w:docPartBody>
        <w:p w:rsidR="00900A74" w:rsidRDefault="00E64799">
          <w:pPr>
            <w:pStyle w:val="1437D64C4D024200AD46A4F14686E630"/>
          </w:pPr>
          <w:r w:rsidRPr="00973885">
            <w:t>Name</w:t>
          </w:r>
        </w:p>
      </w:docPartBody>
    </w:docPart>
    <w:docPart>
      <w:docPartPr>
        <w:name w:val="7A6312DC58744E75BF92FC2AB3A81BBE"/>
        <w:category>
          <w:name w:val="General"/>
          <w:gallery w:val="placeholder"/>
        </w:category>
        <w:types>
          <w:type w:val="bbPlcHdr"/>
        </w:types>
        <w:behaviors>
          <w:behavior w:val="content"/>
        </w:behaviors>
        <w:guid w:val="{C85272CC-9D75-4E64-B563-2EBEE2A67761}"/>
      </w:docPartPr>
      <w:docPartBody>
        <w:p w:rsidR="00900A74" w:rsidRDefault="00E64799">
          <w:pPr>
            <w:pStyle w:val="7A6312DC58744E75BF92FC2AB3A81BBE"/>
          </w:pPr>
          <w:r w:rsidRPr="00973885">
            <w:t>Date</w:t>
          </w:r>
        </w:p>
      </w:docPartBody>
    </w:docPart>
    <w:docPart>
      <w:docPartPr>
        <w:name w:val="082D9DE1998747F69E300B216DE20697"/>
        <w:category>
          <w:name w:val="General"/>
          <w:gallery w:val="placeholder"/>
        </w:category>
        <w:types>
          <w:type w:val="bbPlcHdr"/>
        </w:types>
        <w:behaviors>
          <w:behavior w:val="content"/>
        </w:behaviors>
        <w:guid w:val="{8213F6CF-3ED8-4BA8-82B0-F6E5A01E8A22}"/>
      </w:docPartPr>
      <w:docPartBody>
        <w:p w:rsidR="00900A74" w:rsidRDefault="00E64799">
          <w:pPr>
            <w:pStyle w:val="082D9DE1998747F69E300B216DE20697"/>
          </w:pPr>
          <w:r w:rsidRPr="00973885">
            <w:t>Date</w:t>
          </w:r>
        </w:p>
      </w:docPartBody>
    </w:docPart>
    <w:docPart>
      <w:docPartPr>
        <w:name w:val="EB5C8FE1343244159A811E2F65A1397E"/>
        <w:category>
          <w:name w:val="General"/>
          <w:gallery w:val="placeholder"/>
        </w:category>
        <w:types>
          <w:type w:val="bbPlcHdr"/>
        </w:types>
        <w:behaviors>
          <w:behavior w:val="content"/>
        </w:behaviors>
        <w:guid w:val="{18DB7C23-F614-476C-BCD6-96D7C612D421}"/>
      </w:docPartPr>
      <w:docPartBody>
        <w:p w:rsidR="00900A74" w:rsidRDefault="00E64799">
          <w:pPr>
            <w:pStyle w:val="EB5C8FE1343244159A811E2F65A1397E"/>
          </w:pPr>
          <w:r w:rsidRPr="00973885">
            <w:t>Last Updated By</w:t>
          </w:r>
        </w:p>
      </w:docPartBody>
    </w:docPart>
    <w:docPart>
      <w:docPartPr>
        <w:name w:val="907C2D719D4046348CF1413726F3E991"/>
        <w:category>
          <w:name w:val="General"/>
          <w:gallery w:val="placeholder"/>
        </w:category>
        <w:types>
          <w:type w:val="bbPlcHdr"/>
        </w:types>
        <w:behaviors>
          <w:behavior w:val="content"/>
        </w:behaviors>
        <w:guid w:val="{454EB223-849A-4D76-B128-39B4E52C3909}"/>
      </w:docPartPr>
      <w:docPartBody>
        <w:p w:rsidR="00900A74" w:rsidRDefault="00E64799">
          <w:pPr>
            <w:pStyle w:val="907C2D719D4046348CF1413726F3E991"/>
          </w:pPr>
          <w:r w:rsidRPr="00973885">
            <w:t>Name</w:t>
          </w:r>
        </w:p>
      </w:docPartBody>
    </w:docPart>
    <w:docPart>
      <w:docPartPr>
        <w:name w:val="57EAD671486D4D2FB7E647DE29454C7D"/>
        <w:category>
          <w:name w:val="General"/>
          <w:gallery w:val="placeholder"/>
        </w:category>
        <w:types>
          <w:type w:val="bbPlcHdr"/>
        </w:types>
        <w:behaviors>
          <w:behavior w:val="content"/>
        </w:behaviors>
        <w:guid w:val="{3957DEAD-AD96-4B3B-B9B4-2538417636A0}"/>
      </w:docPartPr>
      <w:docPartBody>
        <w:p w:rsidR="00900A74" w:rsidRDefault="00E64799">
          <w:pPr>
            <w:pStyle w:val="57EAD671486D4D2FB7E647DE29454C7D"/>
          </w:pPr>
          <w:r w:rsidRPr="00973885">
            <w:t>Date/Time</w:t>
          </w:r>
        </w:p>
      </w:docPartBody>
    </w:docPart>
    <w:docPart>
      <w:docPartPr>
        <w:name w:val="A0CCC65A696446348283C7B17657EDB2"/>
        <w:category>
          <w:name w:val="General"/>
          <w:gallery w:val="placeholder"/>
        </w:category>
        <w:types>
          <w:type w:val="bbPlcHdr"/>
        </w:types>
        <w:behaviors>
          <w:behavior w:val="content"/>
        </w:behaviors>
        <w:guid w:val="{B2090AEB-D51A-4219-AF1D-9713290D50EA}"/>
      </w:docPartPr>
      <w:docPartBody>
        <w:p w:rsidR="00900A74" w:rsidRDefault="00E64799">
          <w:pPr>
            <w:pStyle w:val="A0CCC65A696446348283C7B17657EDB2"/>
          </w:pPr>
          <w:r w:rsidRPr="00973885">
            <w:t>Date/Time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9"/>
    <w:rsid w:val="00555619"/>
    <w:rsid w:val="006F6C69"/>
    <w:rsid w:val="008127DB"/>
    <w:rsid w:val="00900A74"/>
    <w:rsid w:val="00B45D92"/>
    <w:rsid w:val="00E647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4E483CD314C668BCD17B0AEE807FC">
    <w:name w:val="3A74E483CD314C668BCD17B0AEE807FC"/>
  </w:style>
  <w:style w:type="paragraph" w:customStyle="1" w:styleId="736D0BE315334B21B273D550689C9AE0">
    <w:name w:val="736D0BE315334B21B273D550689C9AE0"/>
  </w:style>
  <w:style w:type="paragraph" w:customStyle="1" w:styleId="06E2F10438BF4052B9157DBF72E5D087">
    <w:name w:val="06E2F10438BF4052B9157DBF72E5D087"/>
  </w:style>
  <w:style w:type="paragraph" w:customStyle="1" w:styleId="E9F7157294194CE9ABD40ACBE28DA6CD">
    <w:name w:val="E9F7157294194CE9ABD40ACBE28DA6CD"/>
  </w:style>
  <w:style w:type="paragraph" w:customStyle="1" w:styleId="46FFEEBAC455472C810D95F45ED8B029">
    <w:name w:val="46FFEEBAC455472C810D95F45ED8B029"/>
  </w:style>
  <w:style w:type="paragraph" w:customStyle="1" w:styleId="5AD4963E3E454F3484839994C609CC1D">
    <w:name w:val="5AD4963E3E454F3484839994C609CC1D"/>
  </w:style>
  <w:style w:type="paragraph" w:customStyle="1" w:styleId="45491EC5B71A4C7EA43A1638A1576BAE">
    <w:name w:val="45491EC5B71A4C7EA43A1638A1576BAE"/>
  </w:style>
  <w:style w:type="paragraph" w:customStyle="1" w:styleId="8625CFF46CAD4F20ABE6AF695228A647">
    <w:name w:val="8625CFF46CAD4F20ABE6AF695228A647"/>
  </w:style>
  <w:style w:type="paragraph" w:customStyle="1" w:styleId="93629A637C4A41F6BFD60D1274E80A33">
    <w:name w:val="93629A637C4A41F6BFD60D1274E80A33"/>
  </w:style>
  <w:style w:type="paragraph" w:customStyle="1" w:styleId="57B1A2E1DA624C7987C25E6E373162DE">
    <w:name w:val="57B1A2E1DA624C7987C25E6E373162DE"/>
  </w:style>
  <w:style w:type="paragraph" w:customStyle="1" w:styleId="D7AC1A595DDE46158EA2E9214530D931">
    <w:name w:val="D7AC1A595DDE46158EA2E9214530D931"/>
  </w:style>
  <w:style w:type="paragraph" w:customStyle="1" w:styleId="C3FB2FF0796F4361B43C6876A572C077">
    <w:name w:val="C3FB2FF0796F4361B43C6876A572C077"/>
  </w:style>
  <w:style w:type="paragraph" w:customStyle="1" w:styleId="B38DB227EB0B414A9AB1E87A61122F38">
    <w:name w:val="B38DB227EB0B414A9AB1E87A61122F38"/>
  </w:style>
  <w:style w:type="paragraph" w:customStyle="1" w:styleId="CEACBA1EFE4B4E6C9BC97D0AD21F216C">
    <w:name w:val="CEACBA1EFE4B4E6C9BC97D0AD21F216C"/>
  </w:style>
  <w:style w:type="paragraph" w:customStyle="1" w:styleId="B1A89536A96C43D58D28CC246FDBA2F5">
    <w:name w:val="B1A89536A96C43D58D28CC246FDBA2F5"/>
  </w:style>
  <w:style w:type="paragraph" w:customStyle="1" w:styleId="ADC878993C06439B9BF06E6BB5B08800">
    <w:name w:val="ADC878993C06439B9BF06E6BB5B08800"/>
  </w:style>
  <w:style w:type="paragraph" w:customStyle="1" w:styleId="10B515B301F6482BB1D78E4D19C73459">
    <w:name w:val="10B515B301F6482BB1D78E4D19C73459"/>
  </w:style>
  <w:style w:type="paragraph" w:customStyle="1" w:styleId="BE4CD5DB6EA945FAAA00BA7CEFF9CE81">
    <w:name w:val="BE4CD5DB6EA945FAAA00BA7CEFF9CE81"/>
  </w:style>
  <w:style w:type="paragraph" w:customStyle="1" w:styleId="57321AB840EE4D9B9F5E28C804A7DDCA">
    <w:name w:val="57321AB840EE4D9B9F5E28C804A7DDCA"/>
  </w:style>
  <w:style w:type="paragraph" w:customStyle="1" w:styleId="C3BAA8DC2CDF4B7F86929D13777C8136">
    <w:name w:val="C3BAA8DC2CDF4B7F86929D13777C8136"/>
  </w:style>
  <w:style w:type="paragraph" w:customStyle="1" w:styleId="CD4960FAECD24C548D04D2EBAD601EAC">
    <w:name w:val="CD4960FAECD24C548D04D2EBAD601EAC"/>
  </w:style>
  <w:style w:type="paragraph" w:customStyle="1" w:styleId="BEF0D13C92D44CBDBFC75D803959A58A">
    <w:name w:val="BEF0D13C92D44CBDBFC75D803959A58A"/>
  </w:style>
  <w:style w:type="paragraph" w:customStyle="1" w:styleId="695ABEEA064E44FAAC88E73780846D68">
    <w:name w:val="695ABEEA064E44FAAC88E73780846D68"/>
  </w:style>
  <w:style w:type="paragraph" w:customStyle="1" w:styleId="5C7C81F0029043159146149106C66EA4">
    <w:name w:val="5C7C81F0029043159146149106C66EA4"/>
  </w:style>
  <w:style w:type="paragraph" w:customStyle="1" w:styleId="FBE2E3FE8288404A925BB1402A073323">
    <w:name w:val="FBE2E3FE8288404A925BB1402A073323"/>
  </w:style>
  <w:style w:type="paragraph" w:customStyle="1" w:styleId="F0A8F171E69241B39A08ACB0CB99B3F1">
    <w:name w:val="F0A8F171E69241B39A08ACB0CB99B3F1"/>
  </w:style>
  <w:style w:type="paragraph" w:customStyle="1" w:styleId="FF92BD575FF24947BC370077F51FD278">
    <w:name w:val="FF92BD575FF24947BC370077F51FD278"/>
  </w:style>
  <w:style w:type="paragraph" w:customStyle="1" w:styleId="40ACE9C18DA940549CC738AF42F8B42F">
    <w:name w:val="40ACE9C18DA940549CC738AF42F8B42F"/>
  </w:style>
  <w:style w:type="paragraph" w:customStyle="1" w:styleId="16680D43BA564A37B852F7E63328AC47">
    <w:name w:val="16680D43BA564A37B852F7E63328AC47"/>
  </w:style>
  <w:style w:type="paragraph" w:customStyle="1" w:styleId="126A7F8096FA4059B85962C793B50D82">
    <w:name w:val="126A7F8096FA4059B85962C793B50D82"/>
  </w:style>
  <w:style w:type="paragraph" w:customStyle="1" w:styleId="5B8CEDBA986945C6B2A9E163A291F9CF">
    <w:name w:val="5B8CEDBA986945C6B2A9E163A291F9CF"/>
  </w:style>
  <w:style w:type="paragraph" w:customStyle="1" w:styleId="80E030968655456F938318DF732DB81C">
    <w:name w:val="80E030968655456F938318DF732DB81C"/>
  </w:style>
  <w:style w:type="paragraph" w:customStyle="1" w:styleId="DB5FBC869E0B45BBA0369B430828B152">
    <w:name w:val="DB5FBC869E0B45BBA0369B430828B152"/>
  </w:style>
  <w:style w:type="paragraph" w:customStyle="1" w:styleId="3608F97E11654853ADA7E50176EBDC37">
    <w:name w:val="3608F97E11654853ADA7E50176EBDC37"/>
  </w:style>
  <w:style w:type="paragraph" w:customStyle="1" w:styleId="A2A49AB78D044171ACD4E4EAEB323531">
    <w:name w:val="A2A49AB78D044171ACD4E4EAEB323531"/>
  </w:style>
  <w:style w:type="paragraph" w:customStyle="1" w:styleId="49D182EA064E41C4B296B061456F88F3">
    <w:name w:val="49D182EA064E41C4B296B061456F88F3"/>
  </w:style>
  <w:style w:type="paragraph" w:customStyle="1" w:styleId="00A6ACFD3C6647C4B802B8D6BA2B602B">
    <w:name w:val="00A6ACFD3C6647C4B802B8D6BA2B602B"/>
  </w:style>
  <w:style w:type="paragraph" w:customStyle="1" w:styleId="B513CBE318F845079FCACD2CEDA3E38B">
    <w:name w:val="B513CBE318F845079FCACD2CEDA3E38B"/>
  </w:style>
  <w:style w:type="paragraph" w:customStyle="1" w:styleId="F7DC8690FA764566AE9E16299A46B688">
    <w:name w:val="F7DC8690FA764566AE9E16299A46B688"/>
  </w:style>
  <w:style w:type="paragraph" w:customStyle="1" w:styleId="8715E21FB13444798F0B34988AE33ABC">
    <w:name w:val="8715E21FB13444798F0B34988AE33ABC"/>
  </w:style>
  <w:style w:type="paragraph" w:customStyle="1" w:styleId="06CDF0A491134327A4C0F8E560AFA33D">
    <w:name w:val="06CDF0A491134327A4C0F8E560AFA33D"/>
  </w:style>
  <w:style w:type="paragraph" w:customStyle="1" w:styleId="D53B875078224D8D9ACDFE03EB82EA03">
    <w:name w:val="D53B875078224D8D9ACDFE03EB82EA03"/>
  </w:style>
  <w:style w:type="paragraph" w:customStyle="1" w:styleId="A74CB73A36AB48D5912EC6B4B300F812">
    <w:name w:val="A74CB73A36AB48D5912EC6B4B300F812"/>
  </w:style>
  <w:style w:type="paragraph" w:customStyle="1" w:styleId="E5F276D6B0144A508007CA04B22C77D2">
    <w:name w:val="E5F276D6B0144A508007CA04B22C77D2"/>
  </w:style>
  <w:style w:type="paragraph" w:customStyle="1" w:styleId="C5611516591C4156BD19233AEAC9EA53">
    <w:name w:val="C5611516591C4156BD19233AEAC9EA53"/>
  </w:style>
  <w:style w:type="paragraph" w:customStyle="1" w:styleId="BB18590242C84C408BBA86BB9B1DF5A8">
    <w:name w:val="BB18590242C84C408BBA86BB9B1DF5A8"/>
  </w:style>
  <w:style w:type="paragraph" w:customStyle="1" w:styleId="CEF1583566B842E48843A4D45E4E10C1">
    <w:name w:val="CEF1583566B842E48843A4D45E4E10C1"/>
  </w:style>
  <w:style w:type="paragraph" w:customStyle="1" w:styleId="451B22AA1C5B42C992C937D97935F808">
    <w:name w:val="451B22AA1C5B42C992C937D97935F808"/>
  </w:style>
  <w:style w:type="paragraph" w:customStyle="1" w:styleId="26D302A07B3D43AAA4F947A4E8DD7B30">
    <w:name w:val="26D302A07B3D43AAA4F947A4E8DD7B30"/>
  </w:style>
  <w:style w:type="paragraph" w:customStyle="1" w:styleId="89735F1B32944CBCB29E69EB0B828332">
    <w:name w:val="89735F1B32944CBCB29E69EB0B828332"/>
  </w:style>
  <w:style w:type="paragraph" w:customStyle="1" w:styleId="B2B8AB0455B4419FB019FB215CB38BE8">
    <w:name w:val="B2B8AB0455B4419FB019FB215CB38BE8"/>
  </w:style>
  <w:style w:type="paragraph" w:customStyle="1" w:styleId="F771843E868A400CB6C9B94A4E310C0F">
    <w:name w:val="F771843E868A400CB6C9B94A4E310C0F"/>
  </w:style>
  <w:style w:type="paragraph" w:customStyle="1" w:styleId="5CA83575648445CABCE1E8FAA0B8C283">
    <w:name w:val="5CA83575648445CABCE1E8FAA0B8C283"/>
  </w:style>
  <w:style w:type="paragraph" w:customStyle="1" w:styleId="25145B3F31B94213BA5A34856C36A790">
    <w:name w:val="25145B3F31B94213BA5A34856C36A790"/>
  </w:style>
  <w:style w:type="paragraph" w:customStyle="1" w:styleId="2DDFB3D66C1545DBAA2CCB14A9720CF2">
    <w:name w:val="2DDFB3D66C1545DBAA2CCB14A9720CF2"/>
  </w:style>
  <w:style w:type="paragraph" w:customStyle="1" w:styleId="2E0ADC5006EC41DB816381EFEAB33A8E">
    <w:name w:val="2E0ADC5006EC41DB816381EFEAB33A8E"/>
  </w:style>
  <w:style w:type="paragraph" w:customStyle="1" w:styleId="50DC66DE3F70406CAC85DB3BB8300007">
    <w:name w:val="50DC66DE3F70406CAC85DB3BB8300007"/>
  </w:style>
  <w:style w:type="paragraph" w:customStyle="1" w:styleId="9D0D6FF3AECC4A61A05B93007C6140B8">
    <w:name w:val="9D0D6FF3AECC4A61A05B93007C6140B8"/>
  </w:style>
  <w:style w:type="paragraph" w:customStyle="1" w:styleId="AD3C514E849B49A79CCEAC3D603E4F1C">
    <w:name w:val="AD3C514E849B49A79CCEAC3D603E4F1C"/>
  </w:style>
  <w:style w:type="paragraph" w:customStyle="1" w:styleId="1437D64C4D024200AD46A4F14686E630">
    <w:name w:val="1437D64C4D024200AD46A4F14686E630"/>
  </w:style>
  <w:style w:type="paragraph" w:customStyle="1" w:styleId="7A6312DC58744E75BF92FC2AB3A81BBE">
    <w:name w:val="7A6312DC58744E75BF92FC2AB3A81BBE"/>
  </w:style>
  <w:style w:type="paragraph" w:customStyle="1" w:styleId="082D9DE1998747F69E300B216DE20697">
    <w:name w:val="082D9DE1998747F69E300B216DE20697"/>
  </w:style>
  <w:style w:type="paragraph" w:customStyle="1" w:styleId="EB5C8FE1343244159A811E2F65A1397E">
    <w:name w:val="EB5C8FE1343244159A811E2F65A1397E"/>
  </w:style>
  <w:style w:type="paragraph" w:customStyle="1" w:styleId="907C2D719D4046348CF1413726F3E991">
    <w:name w:val="907C2D719D4046348CF1413726F3E991"/>
  </w:style>
  <w:style w:type="paragraph" w:customStyle="1" w:styleId="57EAD671486D4D2FB7E647DE29454C7D">
    <w:name w:val="57EAD671486D4D2FB7E647DE29454C7D"/>
  </w:style>
  <w:style w:type="paragraph" w:customStyle="1" w:styleId="A0CCC65A696446348283C7B17657EDB2">
    <w:name w:val="A0CCC65A696446348283C7B17657E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G6 Internet Explorers – Project Job Description</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523D2-03B0-4B47-9730-6015975D6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Template>
  <TotalTime>52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Jeremy Naupay</cp:lastModifiedBy>
  <cp:revision>7</cp:revision>
  <dcterms:created xsi:type="dcterms:W3CDTF">2020-02-08T07:46:00Z</dcterms:created>
  <dcterms:modified xsi:type="dcterms:W3CDTF">2020-02-11T11:39:00Z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